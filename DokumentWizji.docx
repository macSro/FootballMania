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73446" w14:textId="4F58D54C" w:rsidR="00685AA7" w:rsidRDefault="00122455">
      <w:pPr>
        <w:pStyle w:val="Tytu"/>
        <w:rPr>
          <w:lang w:val="pl-PL"/>
        </w:rPr>
      </w:pPr>
      <w:bookmarkStart w:id="0" w:name="_Hlk42073469"/>
      <w:r w:rsidRPr="00122455">
        <w:rPr>
          <w:lang w:val="pl-PL"/>
        </w:rPr>
        <w:t>Aplikacja mobiln</w:t>
      </w:r>
      <w:r>
        <w:rPr>
          <w:lang w:val="pl-PL"/>
        </w:rPr>
        <w:t xml:space="preserve">a </w:t>
      </w:r>
      <w:r w:rsidRPr="00122455">
        <w:rPr>
          <w:lang w:val="pl-PL"/>
        </w:rPr>
        <w:t>dla e</w:t>
      </w:r>
      <w:r>
        <w:rPr>
          <w:lang w:val="pl-PL"/>
        </w:rPr>
        <w:t>ntuzjastów piłki nożnej</w:t>
      </w:r>
    </w:p>
    <w:p w14:paraId="1DFBA8F1" w14:textId="54A45495" w:rsidR="00183DCD" w:rsidRPr="00183DCD" w:rsidRDefault="00183DCD" w:rsidP="00183DCD">
      <w:pPr>
        <w:jc w:val="center"/>
        <w:rPr>
          <w:rFonts w:ascii="Arial" w:hAnsi="Arial" w:cs="Arial"/>
          <w:b/>
          <w:bCs/>
          <w:sz w:val="36"/>
          <w:szCs w:val="36"/>
          <w:lang w:val="pl-PL"/>
        </w:rPr>
      </w:pPr>
      <w:r w:rsidRPr="00183DCD">
        <w:rPr>
          <w:rFonts w:ascii="Arial" w:hAnsi="Arial" w:cs="Arial"/>
          <w:b/>
          <w:bCs/>
          <w:sz w:val="36"/>
          <w:szCs w:val="36"/>
          <w:lang w:val="pl-PL"/>
        </w:rPr>
        <w:t>FootballMania</w:t>
      </w:r>
    </w:p>
    <w:p w14:paraId="3FED4B4E" w14:textId="77777777" w:rsidR="00685AA7" w:rsidRPr="00122455" w:rsidRDefault="00E6561F">
      <w:pPr>
        <w:pStyle w:val="Tytu"/>
        <w:rPr>
          <w:lang w:val="pl-PL"/>
        </w:rPr>
      </w:pPr>
      <w:r w:rsidRPr="00122455">
        <w:rPr>
          <w:lang w:val="pl-PL"/>
        </w:rPr>
        <w:t>Wizja</w:t>
      </w:r>
    </w:p>
    <w:p w14:paraId="6C318BA6" w14:textId="77777777" w:rsidR="00685AA7" w:rsidRDefault="00685AA7"/>
    <w:p w14:paraId="43C75757" w14:textId="2418BD7A" w:rsidR="00685AA7" w:rsidRDefault="00E6561F">
      <w:pPr>
        <w:pStyle w:val="Nagwek1"/>
      </w:pPr>
      <w:bookmarkStart w:id="1" w:name="_Toc436203377"/>
      <w:bookmarkStart w:id="2" w:name="_Toc452813577"/>
      <w:proofErr w:type="spellStart"/>
      <w:r>
        <w:t>Wprowadzenie</w:t>
      </w:r>
      <w:proofErr w:type="spellEnd"/>
    </w:p>
    <w:p w14:paraId="6429BDE6" w14:textId="77777777" w:rsidR="0064161F" w:rsidRPr="0064161F" w:rsidRDefault="0064161F" w:rsidP="0064161F"/>
    <w:p w14:paraId="1BB06DBB" w14:textId="5A6E57CE" w:rsidR="002A316C" w:rsidRDefault="002A316C" w:rsidP="002A316C"/>
    <w:p w14:paraId="5FCDCC0D" w14:textId="681EC8A0" w:rsidR="005276D4" w:rsidRDefault="002A316C" w:rsidP="0064161F">
      <w:pPr>
        <w:jc w:val="both"/>
        <w:rPr>
          <w:sz w:val="24"/>
          <w:szCs w:val="24"/>
          <w:lang w:val="pl-PL"/>
        </w:rPr>
      </w:pPr>
      <w:r w:rsidRPr="00320569">
        <w:rPr>
          <w:sz w:val="24"/>
          <w:szCs w:val="24"/>
          <w:lang w:val="pl-PL"/>
        </w:rPr>
        <w:t xml:space="preserve">Aplikacja mobilna dla entuzjastów piłki nożnej jest systemem zawierającym szczegółowe informacje na temat futbolu zarówno w Polsce, jak i za granicą. </w:t>
      </w:r>
      <w:r w:rsidR="00320569" w:rsidRPr="00320569">
        <w:rPr>
          <w:sz w:val="24"/>
          <w:szCs w:val="24"/>
          <w:lang w:val="pl-PL"/>
        </w:rPr>
        <w:t>Program</w:t>
      </w:r>
      <w:r w:rsidRPr="00320569">
        <w:rPr>
          <w:sz w:val="24"/>
          <w:szCs w:val="24"/>
          <w:lang w:val="pl-PL"/>
        </w:rPr>
        <w:t xml:space="preserve"> jest przeznaczon</w:t>
      </w:r>
      <w:r w:rsidR="00320569" w:rsidRPr="00320569">
        <w:rPr>
          <w:sz w:val="24"/>
          <w:szCs w:val="24"/>
          <w:lang w:val="pl-PL"/>
        </w:rPr>
        <w:t>y</w:t>
      </w:r>
      <w:r w:rsidRPr="00320569">
        <w:rPr>
          <w:sz w:val="24"/>
          <w:szCs w:val="24"/>
          <w:lang w:val="pl-PL"/>
        </w:rPr>
        <w:t xml:space="preserve"> dla każdej grupy kibiców – od początkujących fanów, aż </w:t>
      </w:r>
      <w:r w:rsidR="00ED68E2" w:rsidRPr="00320569">
        <w:rPr>
          <w:sz w:val="24"/>
          <w:szCs w:val="24"/>
          <w:lang w:val="pl-PL"/>
        </w:rPr>
        <w:t>po</w:t>
      </w:r>
      <w:r w:rsidRPr="00320569">
        <w:rPr>
          <w:sz w:val="24"/>
          <w:szCs w:val="24"/>
          <w:lang w:val="pl-PL"/>
        </w:rPr>
        <w:t xml:space="preserve"> prawdziwych ekspertów. </w:t>
      </w:r>
      <w:r w:rsidR="00320569" w:rsidRPr="00320569">
        <w:rPr>
          <w:sz w:val="24"/>
          <w:szCs w:val="24"/>
          <w:lang w:val="pl-PL"/>
        </w:rPr>
        <w:t xml:space="preserve">Aktualnie bardzo ciężko jest znaleźć aplikację umożliwiającą użytkownikowi dostęp do szczegółowej analizy meczu oraz </w:t>
      </w:r>
      <w:r w:rsidR="00320569" w:rsidRPr="005E2AC3">
        <w:rPr>
          <w:sz w:val="24"/>
          <w:szCs w:val="24"/>
          <w:lang w:val="pl-PL"/>
        </w:rPr>
        <w:t>przystępnie wytłumaczone przepisy gry w piłk</w:t>
      </w:r>
      <w:r w:rsidR="005E2AC3" w:rsidRPr="005E2AC3">
        <w:rPr>
          <w:sz w:val="24"/>
          <w:szCs w:val="24"/>
          <w:lang w:val="pl-PL"/>
        </w:rPr>
        <w:t>ę</w:t>
      </w:r>
      <w:r w:rsidR="00320569" w:rsidRPr="005E2AC3">
        <w:rPr>
          <w:sz w:val="24"/>
          <w:szCs w:val="24"/>
          <w:lang w:val="pl-PL"/>
        </w:rPr>
        <w:t xml:space="preserve"> nożną zebrane w jednym miejscu.</w:t>
      </w:r>
      <w:r w:rsidR="005E2AC3" w:rsidRPr="005E2AC3">
        <w:rPr>
          <w:sz w:val="24"/>
          <w:szCs w:val="24"/>
          <w:lang w:val="pl-PL"/>
        </w:rPr>
        <w:t xml:space="preserve"> </w:t>
      </w:r>
    </w:p>
    <w:p w14:paraId="00039286" w14:textId="77777777" w:rsidR="0064161F" w:rsidRDefault="0064161F" w:rsidP="0064161F">
      <w:pPr>
        <w:jc w:val="both"/>
        <w:rPr>
          <w:sz w:val="24"/>
          <w:szCs w:val="24"/>
          <w:lang w:val="pl-PL"/>
        </w:rPr>
      </w:pPr>
    </w:p>
    <w:p w14:paraId="00968FFC" w14:textId="77777777" w:rsidR="005276D4" w:rsidRDefault="005276D4" w:rsidP="0064161F">
      <w:pPr>
        <w:jc w:val="both"/>
        <w:rPr>
          <w:sz w:val="24"/>
          <w:szCs w:val="24"/>
          <w:lang w:val="pl-PL"/>
        </w:rPr>
      </w:pPr>
    </w:p>
    <w:p w14:paraId="562B4E81" w14:textId="26CA54E5" w:rsidR="002A316C" w:rsidRPr="005E2AC3" w:rsidRDefault="005E2AC3" w:rsidP="0064161F">
      <w:pPr>
        <w:jc w:val="both"/>
        <w:rPr>
          <w:sz w:val="24"/>
          <w:szCs w:val="24"/>
          <w:lang w:val="pl-PL"/>
        </w:rPr>
      </w:pPr>
      <w:r w:rsidRPr="005E2AC3">
        <w:rPr>
          <w:sz w:val="24"/>
          <w:szCs w:val="24"/>
          <w:lang w:val="pl-PL"/>
        </w:rPr>
        <w:t xml:space="preserve">Osoba korzystająca z systemu oraz połączona z Internetem ma możliwość śledzenia wyników aktualnie rozgrywanych meczy w czasie rzeczywistym. Podczas </w:t>
      </w:r>
      <w:r w:rsidR="005276D4">
        <w:rPr>
          <w:sz w:val="24"/>
          <w:szCs w:val="24"/>
          <w:lang w:val="pl-PL"/>
        </w:rPr>
        <w:t>posługiwania się</w:t>
      </w:r>
      <w:r>
        <w:rPr>
          <w:sz w:val="24"/>
          <w:szCs w:val="24"/>
          <w:lang w:val="pl-PL"/>
        </w:rPr>
        <w:t xml:space="preserve"> aplikac</w:t>
      </w:r>
      <w:r w:rsidR="005276D4">
        <w:rPr>
          <w:sz w:val="24"/>
          <w:szCs w:val="24"/>
          <w:lang w:val="pl-PL"/>
        </w:rPr>
        <w:t>ą</w:t>
      </w:r>
      <w:r>
        <w:rPr>
          <w:sz w:val="24"/>
          <w:szCs w:val="24"/>
          <w:lang w:val="pl-PL"/>
        </w:rPr>
        <w:t xml:space="preserve"> w trybie of</w:t>
      </w:r>
      <w:r w:rsidR="005276D4">
        <w:rPr>
          <w:sz w:val="24"/>
          <w:szCs w:val="24"/>
          <w:lang w:val="pl-PL"/>
        </w:rPr>
        <w:t>f</w:t>
      </w:r>
      <w:r>
        <w:rPr>
          <w:sz w:val="24"/>
          <w:szCs w:val="24"/>
          <w:lang w:val="pl-PL"/>
        </w:rPr>
        <w:t>line</w:t>
      </w:r>
      <w:r w:rsidR="005276D4">
        <w:rPr>
          <w:sz w:val="24"/>
          <w:szCs w:val="24"/>
          <w:lang w:val="pl-PL"/>
        </w:rPr>
        <w:t>, u</w:t>
      </w:r>
      <w:r w:rsidR="005276D4" w:rsidRPr="005E2AC3">
        <w:rPr>
          <w:sz w:val="24"/>
          <w:szCs w:val="24"/>
          <w:lang w:val="pl-PL"/>
        </w:rPr>
        <w:t>ż</w:t>
      </w:r>
      <w:r w:rsidR="005276D4">
        <w:rPr>
          <w:sz w:val="24"/>
          <w:szCs w:val="24"/>
          <w:lang w:val="pl-PL"/>
        </w:rPr>
        <w:t>ytkownik ma dostęp do załadowanych wcześniej artykułów, wiadomości, publikacji, itp. Dzięki opcji obserwowania swojej ulubionej dru</w:t>
      </w:r>
      <w:r w:rsidR="005276D4" w:rsidRPr="005E2AC3">
        <w:rPr>
          <w:sz w:val="24"/>
          <w:szCs w:val="24"/>
          <w:lang w:val="pl-PL"/>
        </w:rPr>
        <w:t>ż</w:t>
      </w:r>
      <w:r w:rsidR="005276D4">
        <w:rPr>
          <w:sz w:val="24"/>
          <w:szCs w:val="24"/>
          <w:lang w:val="pl-PL"/>
        </w:rPr>
        <w:t>yny lub reprezentacji</w:t>
      </w:r>
      <w:r w:rsidR="0064161F">
        <w:rPr>
          <w:sz w:val="24"/>
          <w:szCs w:val="24"/>
          <w:lang w:val="pl-PL"/>
        </w:rPr>
        <w:t>, ka</w:t>
      </w:r>
      <w:r w:rsidR="0064161F" w:rsidRPr="005E2AC3">
        <w:rPr>
          <w:sz w:val="24"/>
          <w:szCs w:val="24"/>
          <w:lang w:val="pl-PL"/>
        </w:rPr>
        <w:t>ż</w:t>
      </w:r>
      <w:r w:rsidR="0064161F">
        <w:rPr>
          <w:sz w:val="24"/>
          <w:szCs w:val="24"/>
          <w:lang w:val="pl-PL"/>
        </w:rPr>
        <w:t>dy kibic mo</w:t>
      </w:r>
      <w:r w:rsidR="0064161F" w:rsidRPr="005E2AC3">
        <w:rPr>
          <w:sz w:val="24"/>
          <w:szCs w:val="24"/>
          <w:lang w:val="pl-PL"/>
        </w:rPr>
        <w:t>ż</w:t>
      </w:r>
      <w:r w:rsidR="0064161F">
        <w:rPr>
          <w:sz w:val="24"/>
          <w:szCs w:val="24"/>
          <w:lang w:val="pl-PL"/>
        </w:rPr>
        <w:t>e otrzymywać powiadomienia związane z rezultatami interesujących go rozgrywek.</w:t>
      </w:r>
    </w:p>
    <w:p w14:paraId="0658A8E2" w14:textId="129FCF97" w:rsidR="00320569" w:rsidRDefault="00320569" w:rsidP="0064161F">
      <w:pPr>
        <w:jc w:val="both"/>
        <w:rPr>
          <w:sz w:val="24"/>
          <w:szCs w:val="24"/>
          <w:lang w:val="pl-PL"/>
        </w:rPr>
      </w:pPr>
    </w:p>
    <w:p w14:paraId="17EB969F" w14:textId="43FDFF2B" w:rsidR="00E16F9C" w:rsidRDefault="00E16F9C" w:rsidP="0064161F">
      <w:pPr>
        <w:jc w:val="both"/>
        <w:rPr>
          <w:sz w:val="24"/>
          <w:szCs w:val="24"/>
          <w:lang w:val="pl-PL"/>
        </w:rPr>
      </w:pPr>
    </w:p>
    <w:p w14:paraId="71275038" w14:textId="4F910587" w:rsidR="00EA76F8" w:rsidRPr="005E2AC3" w:rsidRDefault="00E16F9C" w:rsidP="0064161F">
      <w:p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Głównym celem powstania aplikacji jest zebranie informacji na tematy piłkarskie, które zaciekawią zarówno doświadczonych kibiców, jak i osoby, które swoją przygodę z piłką no</w:t>
      </w:r>
      <w:r w:rsidRPr="005E2AC3">
        <w:rPr>
          <w:sz w:val="24"/>
          <w:szCs w:val="24"/>
          <w:lang w:val="pl-PL"/>
        </w:rPr>
        <w:t>ż</w:t>
      </w:r>
      <w:r>
        <w:rPr>
          <w:sz w:val="24"/>
          <w:szCs w:val="24"/>
          <w:lang w:val="pl-PL"/>
        </w:rPr>
        <w:t>ną dopiero zaczynają. Dlatego te</w:t>
      </w:r>
      <w:r w:rsidRPr="005E2AC3">
        <w:rPr>
          <w:sz w:val="24"/>
          <w:szCs w:val="24"/>
          <w:lang w:val="pl-PL"/>
        </w:rPr>
        <w:t>ż</w:t>
      </w:r>
      <w:r>
        <w:rPr>
          <w:sz w:val="24"/>
          <w:szCs w:val="24"/>
          <w:lang w:val="pl-PL"/>
        </w:rPr>
        <w:t xml:space="preserve"> w bazie danych znajdują się </w:t>
      </w:r>
      <w:r w:rsidR="00EA76F8">
        <w:rPr>
          <w:sz w:val="24"/>
          <w:szCs w:val="24"/>
          <w:lang w:val="pl-PL"/>
        </w:rPr>
        <w:t xml:space="preserve">opisy najprostszych pojęć – takich jak na przykład „spalony”, ale również </w:t>
      </w:r>
      <w:r w:rsidR="00822281">
        <w:rPr>
          <w:sz w:val="24"/>
          <w:szCs w:val="24"/>
          <w:lang w:val="pl-PL"/>
        </w:rPr>
        <w:t>zaawansowane zagadnienia poruszone</w:t>
      </w:r>
      <w:r w:rsidR="00EA76F8">
        <w:rPr>
          <w:sz w:val="24"/>
          <w:szCs w:val="24"/>
          <w:lang w:val="pl-PL"/>
        </w:rPr>
        <w:t xml:space="preserve"> przez prawdziwych ekspertów w tej dziedzinie.</w:t>
      </w:r>
    </w:p>
    <w:p w14:paraId="2D2349D6" w14:textId="77777777" w:rsidR="00320569" w:rsidRPr="00320569" w:rsidRDefault="00320569" w:rsidP="002A316C">
      <w:pPr>
        <w:rPr>
          <w:sz w:val="24"/>
          <w:szCs w:val="24"/>
          <w:lang w:val="pl-PL"/>
        </w:rPr>
      </w:pPr>
    </w:p>
    <w:p w14:paraId="23242D7A" w14:textId="3D680A3C" w:rsidR="002A316C" w:rsidRDefault="002A316C" w:rsidP="002A316C">
      <w:pPr>
        <w:rPr>
          <w:lang w:val="pl-PL"/>
        </w:rPr>
      </w:pPr>
    </w:p>
    <w:p w14:paraId="5B5D7F41" w14:textId="02BC72FF" w:rsidR="00183DCD" w:rsidRDefault="00183DCD" w:rsidP="002A316C">
      <w:pPr>
        <w:rPr>
          <w:lang w:val="pl-PL"/>
        </w:rPr>
      </w:pPr>
    </w:p>
    <w:p w14:paraId="12944A73" w14:textId="1EAE964F" w:rsidR="00183DCD" w:rsidRDefault="00183DCD" w:rsidP="002A316C">
      <w:pPr>
        <w:rPr>
          <w:lang w:val="pl-PL"/>
        </w:rPr>
      </w:pPr>
    </w:p>
    <w:p w14:paraId="2AC91B35" w14:textId="594C1FFB" w:rsidR="00183DCD" w:rsidRDefault="00183DCD" w:rsidP="002A316C">
      <w:pPr>
        <w:rPr>
          <w:lang w:val="pl-PL"/>
        </w:rPr>
      </w:pPr>
    </w:p>
    <w:p w14:paraId="5873D48C" w14:textId="243D7593" w:rsidR="00183DCD" w:rsidRDefault="00183DCD" w:rsidP="002A316C">
      <w:pPr>
        <w:rPr>
          <w:lang w:val="pl-PL"/>
        </w:rPr>
      </w:pPr>
    </w:p>
    <w:p w14:paraId="64D44817" w14:textId="1D24400C" w:rsidR="00183DCD" w:rsidRDefault="00183DCD" w:rsidP="002A316C">
      <w:pPr>
        <w:rPr>
          <w:lang w:val="pl-PL"/>
        </w:rPr>
      </w:pPr>
    </w:p>
    <w:p w14:paraId="12B9D99D" w14:textId="659AF09B" w:rsidR="00183DCD" w:rsidRDefault="00183DCD" w:rsidP="002A316C">
      <w:pPr>
        <w:rPr>
          <w:lang w:val="pl-PL"/>
        </w:rPr>
      </w:pPr>
    </w:p>
    <w:p w14:paraId="040D4D38" w14:textId="4A1128E0" w:rsidR="00183DCD" w:rsidRDefault="00183DCD" w:rsidP="002A316C">
      <w:pPr>
        <w:rPr>
          <w:lang w:val="pl-PL"/>
        </w:rPr>
      </w:pPr>
    </w:p>
    <w:p w14:paraId="0F5A075F" w14:textId="6A773A37" w:rsidR="00183DCD" w:rsidRDefault="00183DCD" w:rsidP="002A316C">
      <w:pPr>
        <w:rPr>
          <w:lang w:val="pl-PL"/>
        </w:rPr>
      </w:pPr>
    </w:p>
    <w:p w14:paraId="7B014DDB" w14:textId="285AAE2E" w:rsidR="00183DCD" w:rsidRDefault="00183DCD" w:rsidP="002A316C">
      <w:pPr>
        <w:rPr>
          <w:lang w:val="pl-PL"/>
        </w:rPr>
      </w:pPr>
    </w:p>
    <w:p w14:paraId="39D8E364" w14:textId="2F6B6BEC" w:rsidR="00183DCD" w:rsidRDefault="00183DCD" w:rsidP="002A316C">
      <w:pPr>
        <w:rPr>
          <w:lang w:val="pl-PL"/>
        </w:rPr>
      </w:pPr>
    </w:p>
    <w:p w14:paraId="47180963" w14:textId="45FA60C9" w:rsidR="00183DCD" w:rsidRDefault="00183DCD" w:rsidP="002A316C">
      <w:pPr>
        <w:rPr>
          <w:lang w:val="pl-PL"/>
        </w:rPr>
      </w:pPr>
    </w:p>
    <w:p w14:paraId="315FDF27" w14:textId="50D6A8EE" w:rsidR="00183DCD" w:rsidRDefault="00183DCD" w:rsidP="002A316C">
      <w:pPr>
        <w:rPr>
          <w:lang w:val="pl-PL"/>
        </w:rPr>
      </w:pPr>
    </w:p>
    <w:p w14:paraId="561B894D" w14:textId="45DD9911" w:rsidR="00183DCD" w:rsidRDefault="00183DCD" w:rsidP="002A316C">
      <w:pPr>
        <w:rPr>
          <w:lang w:val="pl-PL"/>
        </w:rPr>
      </w:pPr>
    </w:p>
    <w:p w14:paraId="61460DAC" w14:textId="77777777" w:rsidR="00183DCD" w:rsidRPr="002A316C" w:rsidRDefault="00183DCD" w:rsidP="002A316C">
      <w:pPr>
        <w:rPr>
          <w:lang w:val="pl-PL"/>
        </w:rPr>
      </w:pPr>
    </w:p>
    <w:p w14:paraId="16EA2D9B" w14:textId="77777777" w:rsidR="00685AA7" w:rsidRDefault="00685AA7">
      <w:pPr>
        <w:pStyle w:val="Nagwek1"/>
      </w:pPr>
      <w:bookmarkStart w:id="3" w:name="_Toc512930906"/>
      <w:bookmarkStart w:id="4" w:name="_Toc20715755"/>
      <w:proofErr w:type="spellStart"/>
      <w:r>
        <w:lastRenderedPageBreak/>
        <w:t>Po</w:t>
      </w:r>
      <w:bookmarkEnd w:id="1"/>
      <w:bookmarkEnd w:id="2"/>
      <w:bookmarkEnd w:id="3"/>
      <w:bookmarkEnd w:id="4"/>
      <w:r w:rsidR="00E6561F">
        <w:t>zycjonowanie</w:t>
      </w:r>
      <w:proofErr w:type="spellEnd"/>
      <w:r w:rsidR="00E6561F">
        <w:t xml:space="preserve"> </w:t>
      </w:r>
    </w:p>
    <w:p w14:paraId="30E456D2" w14:textId="77777777" w:rsidR="00685AA7" w:rsidRDefault="00E6561F">
      <w:pPr>
        <w:pStyle w:val="Nagwek2"/>
      </w:pPr>
      <w:proofErr w:type="spellStart"/>
      <w:r>
        <w:t>Sformułowanie</w:t>
      </w:r>
      <w:proofErr w:type="spellEnd"/>
      <w:r>
        <w:t xml:space="preserve"> </w:t>
      </w:r>
      <w:proofErr w:type="spellStart"/>
      <w:r>
        <w:t>problemu</w:t>
      </w:r>
      <w:proofErr w:type="spellEnd"/>
    </w:p>
    <w:p w14:paraId="42E38304" w14:textId="77777777" w:rsidR="00685AA7" w:rsidRDefault="00685AA7" w:rsidP="00984B30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2A316C" w14:paraId="034100C4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260A4B" w14:textId="77777777" w:rsidR="00685AA7" w:rsidRDefault="00E6561F">
            <w:pPr>
              <w:pStyle w:val="Tekstpodstawowy"/>
              <w:keepNext/>
              <w:ind w:left="72"/>
            </w:pPr>
            <w: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65B0EB" w14:textId="77777777" w:rsidR="00685AA7" w:rsidRPr="006879BC" w:rsidRDefault="006879BC" w:rsidP="00984B30">
            <w:pPr>
              <w:pStyle w:val="InfoBlue"/>
              <w:rPr>
                <w:lang w:val="pl-PL"/>
              </w:rPr>
            </w:pPr>
            <w:r w:rsidRPr="006879BC">
              <w:rPr>
                <w:lang w:val="pl-PL"/>
              </w:rPr>
              <w:t xml:space="preserve">Brak </w:t>
            </w:r>
            <w:r>
              <w:rPr>
                <w:lang w:val="pl-PL"/>
              </w:rPr>
              <w:t xml:space="preserve">uniwersalnej </w:t>
            </w:r>
            <w:r w:rsidRPr="006879BC">
              <w:rPr>
                <w:lang w:val="pl-PL"/>
              </w:rPr>
              <w:t>aplikacji zawierającej zebrane s</w:t>
            </w:r>
            <w:r>
              <w:rPr>
                <w:lang w:val="pl-PL"/>
              </w:rPr>
              <w:t>zczegółowe informacje dotyczące szeroko pojętego świata piłki nożnej</w:t>
            </w:r>
            <w:r w:rsidR="00984B30">
              <w:rPr>
                <w:lang w:val="pl-PL"/>
              </w:rPr>
              <w:t xml:space="preserve">, która </w:t>
            </w:r>
            <w:r>
              <w:rPr>
                <w:lang w:val="pl-PL"/>
              </w:rPr>
              <w:t xml:space="preserve">spełnia wysokie wymagania dobrze zaznajomionych </w:t>
            </w:r>
            <w:r w:rsidR="00984B30">
              <w:rPr>
                <w:lang w:val="pl-PL"/>
              </w:rPr>
              <w:t>kibiców</w:t>
            </w:r>
            <w:r>
              <w:rPr>
                <w:lang w:val="pl-PL"/>
              </w:rPr>
              <w:t xml:space="preserve">, jak i zaspokaja potrzeby </w:t>
            </w:r>
            <w:r w:rsidR="00984B30">
              <w:rPr>
                <w:lang w:val="pl-PL"/>
              </w:rPr>
              <w:t>początkujących fanów</w:t>
            </w:r>
          </w:p>
        </w:tc>
      </w:tr>
      <w:tr w:rsidR="00685AA7" w:rsidRPr="002A316C" w14:paraId="231CA771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FC70710" w14:textId="77777777"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Dotyczy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66E2EE" w14:textId="77777777" w:rsidR="00685AA7" w:rsidRPr="008225B2" w:rsidRDefault="008225B2" w:rsidP="00984B30">
            <w:pPr>
              <w:pStyle w:val="InfoBlue"/>
              <w:rPr>
                <w:lang w:val="pl-PL"/>
              </w:rPr>
            </w:pPr>
            <w:r w:rsidRPr="008225B2">
              <w:rPr>
                <w:lang w:val="pl-PL"/>
              </w:rPr>
              <w:t>Osób poszukujących szczegółowych informacji do</w:t>
            </w:r>
            <w:r>
              <w:rPr>
                <w:lang w:val="pl-PL"/>
              </w:rPr>
              <w:t>t. rozgrywek piłki nożnej</w:t>
            </w:r>
          </w:p>
        </w:tc>
      </w:tr>
      <w:tr w:rsidR="00685AA7" w:rsidRPr="002A316C" w14:paraId="093DB3D8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D5071DF" w14:textId="77777777"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Wpływ</w:t>
            </w:r>
            <w:proofErr w:type="spellEnd"/>
            <w:r>
              <w:t xml:space="preserve"> </w:t>
            </w:r>
            <w:proofErr w:type="spellStart"/>
            <w:r>
              <w:t>problemu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2D26FE" w14:textId="77777777" w:rsidR="00685AA7" w:rsidRPr="00984B30" w:rsidRDefault="00984B30" w:rsidP="00984B30">
            <w:pPr>
              <w:pStyle w:val="InfoBlue"/>
              <w:rPr>
                <w:lang w:val="pl-PL"/>
              </w:rPr>
            </w:pPr>
            <w:r w:rsidRPr="00984B30">
              <w:rPr>
                <w:lang w:val="pl-PL"/>
              </w:rPr>
              <w:t xml:space="preserve">Brak </w:t>
            </w:r>
            <w:r>
              <w:rPr>
                <w:lang w:val="pl-PL"/>
              </w:rPr>
              <w:t xml:space="preserve">jednej </w:t>
            </w:r>
            <w:r w:rsidRPr="00984B30">
              <w:rPr>
                <w:lang w:val="pl-PL"/>
              </w:rPr>
              <w:t>uniwersalnej aplikacji doprowadza do</w:t>
            </w:r>
            <w:r>
              <w:rPr>
                <w:lang w:val="pl-PL"/>
              </w:rPr>
              <w:t xml:space="preserve"> konieczności korzystania z kilku, co często również prowadzi do zduplikowanego odczytywania części danych. Zaawansowani oraz początkujący fani są zmuszeni do samodzielnego wyszukiwania informacji.</w:t>
            </w:r>
          </w:p>
        </w:tc>
      </w:tr>
      <w:tr w:rsidR="00685AA7" w:rsidRPr="002A316C" w14:paraId="1C21A09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F292995" w14:textId="77777777" w:rsidR="00685AA7" w:rsidRDefault="00E6561F">
            <w:pPr>
              <w:pStyle w:val="Tekstpodstawowy"/>
              <w:ind w:left="72"/>
            </w:pPr>
            <w:proofErr w:type="spellStart"/>
            <w:r>
              <w:t>Pomyślne</w:t>
            </w:r>
            <w:proofErr w:type="spellEnd"/>
            <w:r>
              <w:t xml:space="preserve"> </w:t>
            </w:r>
            <w:proofErr w:type="spellStart"/>
            <w:r>
              <w:t>rozwiązanie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2CF0E1" w14:textId="77777777" w:rsidR="00685AA7" w:rsidRPr="00984B30" w:rsidRDefault="00984B30" w:rsidP="00984B30">
            <w:pPr>
              <w:pStyle w:val="InfoBlue"/>
              <w:rPr>
                <w:lang w:val="pl-PL"/>
              </w:rPr>
            </w:pPr>
            <w:r w:rsidRPr="00984B30">
              <w:rPr>
                <w:lang w:val="pl-PL"/>
              </w:rPr>
              <w:t xml:space="preserve">Wyprodukowanie uniwersalnej aplikacji dostępnej na platformie mobilnej. </w:t>
            </w:r>
            <w:r>
              <w:rPr>
                <w:lang w:val="pl-PL"/>
              </w:rPr>
              <w:t>Oprogramowanie miałoby być proste w obsłudze, zawierało wszelkie niezbędne informacje dotyczące piłki nożnej w formie zaspokajającej zaawansowanych jak i początkujących kibiców.</w:t>
            </w:r>
          </w:p>
        </w:tc>
      </w:tr>
    </w:tbl>
    <w:p w14:paraId="511B5557" w14:textId="77777777" w:rsidR="006879BC" w:rsidRPr="00984B30" w:rsidRDefault="006879BC" w:rsidP="006879BC">
      <w:pPr>
        <w:pStyle w:val="Nagwek2"/>
        <w:numPr>
          <w:ilvl w:val="0"/>
          <w:numId w:val="0"/>
        </w:numPr>
        <w:ind w:left="720" w:hanging="720"/>
        <w:rPr>
          <w:lang w:val="pl-PL"/>
        </w:rPr>
      </w:pPr>
    </w:p>
    <w:p w14:paraId="20A5CE30" w14:textId="77777777" w:rsidR="00685AA7" w:rsidRDefault="00E6561F" w:rsidP="006879BC">
      <w:pPr>
        <w:pStyle w:val="Nagwek2"/>
      </w:pPr>
      <w:proofErr w:type="spellStart"/>
      <w:r>
        <w:t>Opis</w:t>
      </w:r>
      <w:proofErr w:type="spellEnd"/>
      <w:r>
        <w:t xml:space="preserve"> </w:t>
      </w:r>
      <w:proofErr w:type="spellStart"/>
      <w:r>
        <w:t>pozycji</w:t>
      </w:r>
      <w:proofErr w:type="spellEnd"/>
      <w:r>
        <w:t xml:space="preserve"> </w:t>
      </w:r>
      <w:proofErr w:type="spellStart"/>
      <w:r>
        <w:t>produktu</w:t>
      </w:r>
      <w:proofErr w:type="spellEnd"/>
    </w:p>
    <w:p w14:paraId="13E3CA47" w14:textId="77777777" w:rsidR="006879BC" w:rsidRPr="006879BC" w:rsidRDefault="006879BC" w:rsidP="006879BC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2A316C" w14:paraId="4EA0EBBD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D3BA2B" w14:textId="77777777"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Dla</w:t>
            </w:r>
            <w:proofErr w:type="spellEnd"/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99DC2F" w14:textId="77777777" w:rsidR="00685AA7" w:rsidRPr="00F13484" w:rsidRDefault="00F13484" w:rsidP="00984B30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</w:t>
            </w:r>
            <w:r w:rsidRPr="008225B2">
              <w:rPr>
                <w:lang w:val="pl-PL"/>
              </w:rPr>
              <w:t>sób poszukujących szczegółowych informacji do</w:t>
            </w:r>
            <w:r>
              <w:rPr>
                <w:lang w:val="pl-PL"/>
              </w:rPr>
              <w:t>t. rozgrywek piłki nożnej</w:t>
            </w:r>
          </w:p>
        </w:tc>
      </w:tr>
      <w:tr w:rsidR="00685AA7" w:rsidRPr="002A316C" w14:paraId="481E48C3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E808462" w14:textId="77777777"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Który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636B74" w14:textId="77777777" w:rsidR="00685AA7" w:rsidRPr="00F13484" w:rsidRDefault="00F13484" w:rsidP="00984B30">
            <w:pPr>
              <w:pStyle w:val="InfoBlue"/>
              <w:rPr>
                <w:lang w:val="pl-PL"/>
              </w:rPr>
            </w:pPr>
            <w:r w:rsidRPr="00F13484">
              <w:rPr>
                <w:lang w:val="pl-PL"/>
              </w:rPr>
              <w:t>Kolekcjonuje</w:t>
            </w:r>
            <w:r>
              <w:rPr>
                <w:lang w:val="pl-PL"/>
              </w:rPr>
              <w:t xml:space="preserve"> oraz publikuje aktualne</w:t>
            </w:r>
            <w:r w:rsidRPr="00F13484">
              <w:rPr>
                <w:lang w:val="pl-PL"/>
              </w:rPr>
              <w:t xml:space="preserve"> informacje na temat </w:t>
            </w:r>
            <w:r>
              <w:rPr>
                <w:lang w:val="pl-PL"/>
              </w:rPr>
              <w:t>rozgrywek piłki nożnej</w:t>
            </w:r>
          </w:p>
        </w:tc>
      </w:tr>
      <w:tr w:rsidR="00685AA7" w14:paraId="00691A2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DA31FD" w14:textId="496C006B" w:rsidR="00685AA7" w:rsidRDefault="00183DCD">
            <w:pPr>
              <w:pStyle w:val="Tekstpodstawowy"/>
              <w:keepNext/>
              <w:ind w:left="72"/>
            </w:pPr>
            <w:proofErr w:type="spellStart"/>
            <w:r>
              <w:t>FootballMania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BC85E2" w14:textId="77777777" w:rsidR="00685AA7" w:rsidRPr="008225B2" w:rsidRDefault="008225B2" w:rsidP="00984B30">
            <w:pPr>
              <w:pStyle w:val="InfoBlue"/>
            </w:pPr>
            <w:r>
              <w:t xml:space="preserve">Jest </w:t>
            </w:r>
            <w:proofErr w:type="spellStart"/>
            <w:r>
              <w:t>aplikacją</w:t>
            </w:r>
            <w:proofErr w:type="spellEnd"/>
            <w:r>
              <w:t xml:space="preserve"> </w:t>
            </w:r>
            <w:proofErr w:type="spellStart"/>
            <w:r>
              <w:t>mobilną</w:t>
            </w:r>
            <w:proofErr w:type="spellEnd"/>
          </w:p>
        </w:tc>
      </w:tr>
      <w:tr w:rsidR="00685AA7" w:rsidRPr="002A316C" w14:paraId="0869CD5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1DF97A" w14:textId="77777777"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Któr</w:t>
            </w:r>
            <w:r w:rsidR="00F13484">
              <w:t>a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F8A1F4" w14:textId="7FC6BDFD" w:rsidR="00685AA7" w:rsidRPr="00F13484" w:rsidRDefault="00F13484" w:rsidP="00984B30">
            <w:pPr>
              <w:pStyle w:val="InfoBlue"/>
              <w:rPr>
                <w:lang w:val="pl-PL"/>
              </w:rPr>
            </w:pPr>
            <w:r w:rsidRPr="00F13484">
              <w:rPr>
                <w:lang w:val="pl-PL"/>
              </w:rPr>
              <w:t xml:space="preserve">Zapewnia szybki i prosty w obsłudze </w:t>
            </w:r>
            <w:r>
              <w:rPr>
                <w:lang w:val="pl-PL"/>
              </w:rPr>
              <w:t>portal, który poza informacjami dotyczącymi wyników meczów oferuje szczegółowe informacje dotyczące piłkarzy, zasad rozgrywek oraz wydarzeń w świecie futbolu</w:t>
            </w:r>
          </w:p>
        </w:tc>
      </w:tr>
      <w:tr w:rsidR="00685AA7" w:rsidRPr="002A316C" w14:paraId="4C6E823D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DF6F87D" w14:textId="77777777"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Inaczej</w:t>
            </w:r>
            <w:proofErr w:type="spellEnd"/>
            <w:r>
              <w:t xml:space="preserve"> </w:t>
            </w:r>
            <w:proofErr w:type="spellStart"/>
            <w:r>
              <w:t>niż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A7BF9B" w14:textId="77777777" w:rsidR="00685AA7" w:rsidRPr="006879BC" w:rsidRDefault="006879BC" w:rsidP="00984B30">
            <w:pPr>
              <w:pStyle w:val="InfoBlue"/>
              <w:rPr>
                <w:lang w:val="pl-PL"/>
              </w:rPr>
            </w:pPr>
            <w:r w:rsidRPr="006879BC">
              <w:rPr>
                <w:lang w:val="pl-PL"/>
              </w:rPr>
              <w:t>Aplikacje pokrywające jedynie zawężony z</w:t>
            </w:r>
            <w:r>
              <w:rPr>
                <w:lang w:val="pl-PL"/>
              </w:rPr>
              <w:t>akres informacji</w:t>
            </w:r>
          </w:p>
        </w:tc>
      </w:tr>
    </w:tbl>
    <w:p w14:paraId="46872B56" w14:textId="322C452B" w:rsidR="006879BC" w:rsidRDefault="006879BC" w:rsidP="006879BC">
      <w:pPr>
        <w:pStyle w:val="Nagwek1"/>
        <w:numPr>
          <w:ilvl w:val="0"/>
          <w:numId w:val="0"/>
        </w:numPr>
        <w:ind w:left="720"/>
        <w:rPr>
          <w:lang w:val="pl-PL"/>
        </w:rPr>
      </w:pPr>
      <w:bookmarkStart w:id="5" w:name="_Toc436203381"/>
    </w:p>
    <w:p w14:paraId="676653EB" w14:textId="5BAE3B48" w:rsidR="00183DCD" w:rsidRDefault="00183DCD" w:rsidP="00183DCD">
      <w:pPr>
        <w:rPr>
          <w:lang w:val="pl-PL"/>
        </w:rPr>
      </w:pPr>
    </w:p>
    <w:p w14:paraId="46251BFD" w14:textId="18AF82CB" w:rsidR="00183DCD" w:rsidRDefault="00183DCD" w:rsidP="00183DCD">
      <w:pPr>
        <w:rPr>
          <w:lang w:val="pl-PL"/>
        </w:rPr>
      </w:pPr>
    </w:p>
    <w:p w14:paraId="20395CF8" w14:textId="53B06AE9" w:rsidR="00183DCD" w:rsidRDefault="00183DCD" w:rsidP="00183DCD">
      <w:pPr>
        <w:rPr>
          <w:lang w:val="pl-PL"/>
        </w:rPr>
      </w:pPr>
    </w:p>
    <w:p w14:paraId="32025E29" w14:textId="1FE32BDB" w:rsidR="00183DCD" w:rsidRDefault="00183DCD" w:rsidP="00183DCD">
      <w:pPr>
        <w:rPr>
          <w:lang w:val="pl-PL"/>
        </w:rPr>
      </w:pPr>
    </w:p>
    <w:p w14:paraId="691625AE" w14:textId="11B07C19" w:rsidR="00183DCD" w:rsidRDefault="00183DCD" w:rsidP="00183DCD">
      <w:pPr>
        <w:rPr>
          <w:lang w:val="pl-PL"/>
        </w:rPr>
      </w:pPr>
    </w:p>
    <w:p w14:paraId="64B96085" w14:textId="36B8C574" w:rsidR="00183DCD" w:rsidRDefault="00183DCD" w:rsidP="00183DCD">
      <w:pPr>
        <w:rPr>
          <w:lang w:val="pl-PL"/>
        </w:rPr>
      </w:pPr>
    </w:p>
    <w:p w14:paraId="697BC5A2" w14:textId="77777777" w:rsidR="00183DCD" w:rsidRPr="00183DCD" w:rsidRDefault="00183DCD" w:rsidP="00183DCD">
      <w:pPr>
        <w:rPr>
          <w:lang w:val="pl-PL"/>
        </w:rPr>
      </w:pPr>
    </w:p>
    <w:p w14:paraId="4A965F87" w14:textId="77777777" w:rsidR="00685AA7" w:rsidRDefault="00E6561F">
      <w:pPr>
        <w:pStyle w:val="Nagwek1"/>
      </w:pPr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udziałowców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użytkowników</w:t>
      </w:r>
      <w:proofErr w:type="spellEnd"/>
    </w:p>
    <w:p w14:paraId="05DB9D5B" w14:textId="77777777" w:rsidR="00685AA7" w:rsidRDefault="00E6561F">
      <w:pPr>
        <w:pStyle w:val="Nagwek2"/>
      </w:pPr>
      <w:proofErr w:type="spellStart"/>
      <w:r>
        <w:t>Podsumowanie</w:t>
      </w:r>
      <w:proofErr w:type="spellEnd"/>
      <w:r>
        <w:t xml:space="preserve"> </w:t>
      </w:r>
      <w:proofErr w:type="spellStart"/>
      <w:r>
        <w:t>udziałowców</w:t>
      </w:r>
      <w:proofErr w:type="spellEnd"/>
    </w:p>
    <w:p w14:paraId="55306155" w14:textId="77777777" w:rsidR="00685AA7" w:rsidRDefault="00685AA7" w:rsidP="00984B30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14:paraId="4FF69D67" w14:textId="77777777" w:rsidTr="00F60802">
        <w:trPr>
          <w:tblHeader/>
        </w:trPr>
        <w:tc>
          <w:tcPr>
            <w:tcW w:w="1890" w:type="dxa"/>
            <w:shd w:val="clear" w:color="auto" w:fill="D0CECE"/>
          </w:tcPr>
          <w:p w14:paraId="3C12D957" w14:textId="77777777" w:rsidR="00685AA7" w:rsidRDefault="00E656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2610" w:type="dxa"/>
            <w:shd w:val="clear" w:color="auto" w:fill="D0CECE"/>
          </w:tcPr>
          <w:p w14:paraId="3A28A1D1" w14:textId="77777777" w:rsidR="00685AA7" w:rsidRDefault="00E656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  <w:tc>
          <w:tcPr>
            <w:tcW w:w="3960" w:type="dxa"/>
            <w:shd w:val="clear" w:color="auto" w:fill="D0CECE"/>
          </w:tcPr>
          <w:p w14:paraId="43D4A624" w14:textId="77777777" w:rsidR="00685AA7" w:rsidRDefault="00E656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Odpowiedzialności</w:t>
            </w:r>
            <w:proofErr w:type="spellEnd"/>
          </w:p>
        </w:tc>
      </w:tr>
      <w:tr w:rsidR="00122455" w:rsidRPr="002A316C" w14:paraId="7F696402" w14:textId="77777777">
        <w:tc>
          <w:tcPr>
            <w:tcW w:w="1890" w:type="dxa"/>
          </w:tcPr>
          <w:p w14:paraId="43014897" w14:textId="77777777" w:rsidR="00122455" w:rsidRPr="00BA14A6" w:rsidRDefault="00122455" w:rsidP="00122455">
            <w:proofErr w:type="spellStart"/>
            <w:r>
              <w:t>Drużyna</w:t>
            </w:r>
            <w:proofErr w:type="spellEnd"/>
            <w:r>
              <w:t xml:space="preserve"> </w:t>
            </w:r>
            <w:proofErr w:type="spellStart"/>
            <w:r>
              <w:t>programistów</w:t>
            </w:r>
            <w:proofErr w:type="spellEnd"/>
          </w:p>
        </w:tc>
        <w:tc>
          <w:tcPr>
            <w:tcW w:w="2610" w:type="dxa"/>
          </w:tcPr>
          <w:p w14:paraId="234AB055" w14:textId="77777777" w:rsidR="00122455" w:rsidRPr="00122455" w:rsidRDefault="00122455" w:rsidP="00122455">
            <w:pPr>
              <w:rPr>
                <w:lang w:val="pl-PL"/>
              </w:rPr>
            </w:pPr>
            <w:r w:rsidRPr="00122455">
              <w:rPr>
                <w:lang w:val="pl-PL"/>
              </w:rPr>
              <w:t>Programiści zajmujący się realizacją z</w:t>
            </w:r>
            <w:r>
              <w:rPr>
                <w:lang w:val="pl-PL"/>
              </w:rPr>
              <w:t>aplanowanego oprogramowania</w:t>
            </w:r>
          </w:p>
        </w:tc>
        <w:tc>
          <w:tcPr>
            <w:tcW w:w="3960" w:type="dxa"/>
          </w:tcPr>
          <w:p w14:paraId="035B80CD" w14:textId="77777777" w:rsidR="00122455" w:rsidRDefault="00122455" w:rsidP="00122455">
            <w:pPr>
              <w:rPr>
                <w:lang w:val="pl-PL"/>
              </w:rPr>
            </w:pPr>
            <w:r>
              <w:rPr>
                <w:lang w:val="pl-PL"/>
              </w:rPr>
              <w:t>Tworzą oprogramowanie</w:t>
            </w:r>
          </w:p>
          <w:p w14:paraId="6868FCBB" w14:textId="77777777" w:rsidR="00122455" w:rsidRDefault="00122455" w:rsidP="00122455">
            <w:pPr>
              <w:rPr>
                <w:lang w:val="pl-PL"/>
              </w:rPr>
            </w:pPr>
            <w:r>
              <w:rPr>
                <w:lang w:val="pl-PL"/>
              </w:rPr>
              <w:t>Wykonują testy</w:t>
            </w:r>
          </w:p>
          <w:p w14:paraId="1EB47DFC" w14:textId="77777777" w:rsidR="00122455" w:rsidRDefault="00122455" w:rsidP="00122455">
            <w:pPr>
              <w:rPr>
                <w:lang w:val="pl-PL"/>
              </w:rPr>
            </w:pPr>
            <w:r>
              <w:rPr>
                <w:lang w:val="pl-PL"/>
              </w:rPr>
              <w:t>Przygotowują interfejs użytkownika</w:t>
            </w:r>
          </w:p>
          <w:p w14:paraId="0D51DD2E" w14:textId="77777777" w:rsidR="00122455" w:rsidRDefault="00122455" w:rsidP="00122455">
            <w:pPr>
              <w:rPr>
                <w:lang w:val="pl-PL"/>
              </w:rPr>
            </w:pPr>
            <w:r>
              <w:rPr>
                <w:lang w:val="pl-PL"/>
              </w:rPr>
              <w:t>Modelują dane</w:t>
            </w:r>
          </w:p>
          <w:p w14:paraId="189EDCC5" w14:textId="77777777" w:rsidR="00122455" w:rsidRDefault="00122455" w:rsidP="00122455">
            <w:pPr>
              <w:rPr>
                <w:lang w:val="pl-PL"/>
              </w:rPr>
            </w:pPr>
            <w:r>
              <w:rPr>
                <w:lang w:val="pl-PL"/>
              </w:rPr>
              <w:t>Pielęgnują system</w:t>
            </w:r>
          </w:p>
          <w:p w14:paraId="218827BE" w14:textId="77777777" w:rsidR="00122455" w:rsidRPr="00122455" w:rsidRDefault="00122455" w:rsidP="00122455">
            <w:pPr>
              <w:rPr>
                <w:lang w:val="pl-PL"/>
              </w:rPr>
            </w:pPr>
            <w:r>
              <w:rPr>
                <w:lang w:val="pl-PL"/>
              </w:rPr>
              <w:t>Piszą dokumentację</w:t>
            </w:r>
          </w:p>
        </w:tc>
      </w:tr>
      <w:tr w:rsidR="004A0940" w:rsidRPr="002A316C" w14:paraId="2914A344" w14:textId="77777777">
        <w:tc>
          <w:tcPr>
            <w:tcW w:w="1890" w:type="dxa"/>
          </w:tcPr>
          <w:p w14:paraId="5E95E8F7" w14:textId="70993E9B" w:rsidR="004A0940" w:rsidRDefault="004A0940" w:rsidP="00122455">
            <w:proofErr w:type="spellStart"/>
            <w:r>
              <w:t>Grafik</w:t>
            </w:r>
            <w:proofErr w:type="spellEnd"/>
          </w:p>
        </w:tc>
        <w:tc>
          <w:tcPr>
            <w:tcW w:w="2610" w:type="dxa"/>
          </w:tcPr>
          <w:p w14:paraId="381732C2" w14:textId="48E2E554" w:rsidR="004A0940" w:rsidRPr="00122455" w:rsidRDefault="004A0940" w:rsidP="00122455">
            <w:pPr>
              <w:rPr>
                <w:lang w:val="pl-PL"/>
              </w:rPr>
            </w:pPr>
            <w:r>
              <w:rPr>
                <w:lang w:val="pl-PL"/>
              </w:rPr>
              <w:t>Osoba odpowiedzialna za część graficzną interfejsu</w:t>
            </w:r>
          </w:p>
        </w:tc>
        <w:tc>
          <w:tcPr>
            <w:tcW w:w="3960" w:type="dxa"/>
          </w:tcPr>
          <w:p w14:paraId="6D030CF2" w14:textId="4E51AA94" w:rsidR="004A0940" w:rsidRDefault="004A0940" w:rsidP="00122455">
            <w:pPr>
              <w:rPr>
                <w:lang w:val="pl-PL"/>
              </w:rPr>
            </w:pPr>
            <w:r>
              <w:rPr>
                <w:lang w:val="pl-PL"/>
              </w:rPr>
              <w:t>Tworzy część graficzną interfejsu użytkownika</w:t>
            </w:r>
          </w:p>
        </w:tc>
      </w:tr>
      <w:tr w:rsidR="00122455" w:rsidRPr="00122455" w14:paraId="4F3AABB6" w14:textId="77777777">
        <w:tc>
          <w:tcPr>
            <w:tcW w:w="1890" w:type="dxa"/>
          </w:tcPr>
          <w:p w14:paraId="092EA594" w14:textId="77777777" w:rsidR="00122455" w:rsidRDefault="00122455" w:rsidP="00122455">
            <w:proofErr w:type="spellStart"/>
            <w:r>
              <w:t>Menadżer</w:t>
            </w:r>
            <w:proofErr w:type="spellEnd"/>
            <w:r>
              <w:t xml:space="preserve"> </w:t>
            </w:r>
            <w:proofErr w:type="spellStart"/>
            <w:r>
              <w:t>projektu</w:t>
            </w:r>
            <w:proofErr w:type="spellEnd"/>
          </w:p>
        </w:tc>
        <w:tc>
          <w:tcPr>
            <w:tcW w:w="2610" w:type="dxa"/>
          </w:tcPr>
          <w:p w14:paraId="5D92D430" w14:textId="77777777" w:rsidR="00122455" w:rsidRPr="00122455" w:rsidRDefault="00122455" w:rsidP="00122455">
            <w:pPr>
              <w:rPr>
                <w:lang w:val="pl-PL"/>
              </w:rPr>
            </w:pPr>
            <w:r>
              <w:rPr>
                <w:lang w:val="pl-PL"/>
              </w:rPr>
              <w:t>Osoba pełniąca rolę lidera projektu</w:t>
            </w:r>
          </w:p>
        </w:tc>
        <w:tc>
          <w:tcPr>
            <w:tcW w:w="3960" w:type="dxa"/>
          </w:tcPr>
          <w:p w14:paraId="64E322D5" w14:textId="77777777" w:rsidR="00122455" w:rsidRDefault="000D4395" w:rsidP="00122455">
            <w:pPr>
              <w:rPr>
                <w:lang w:val="pl-PL"/>
              </w:rPr>
            </w:pPr>
            <w:r>
              <w:rPr>
                <w:lang w:val="pl-PL"/>
              </w:rPr>
              <w:t>Rozdziela zadania</w:t>
            </w:r>
          </w:p>
          <w:p w14:paraId="78BC26B5" w14:textId="77777777" w:rsidR="000D4395" w:rsidRDefault="000D4395" w:rsidP="00122455">
            <w:pPr>
              <w:rPr>
                <w:lang w:val="pl-PL"/>
              </w:rPr>
            </w:pPr>
            <w:r>
              <w:rPr>
                <w:lang w:val="pl-PL"/>
              </w:rPr>
              <w:t xml:space="preserve">Pilnuje </w:t>
            </w:r>
            <w:proofErr w:type="spellStart"/>
            <w:r>
              <w:rPr>
                <w:lang w:val="pl-PL"/>
              </w:rPr>
              <w:t>deadlinów</w:t>
            </w:r>
            <w:proofErr w:type="spellEnd"/>
          </w:p>
          <w:p w14:paraId="6525EC15" w14:textId="77777777" w:rsidR="000D4395" w:rsidRDefault="000D4395" w:rsidP="00122455">
            <w:pPr>
              <w:rPr>
                <w:lang w:val="pl-PL"/>
              </w:rPr>
            </w:pPr>
            <w:r>
              <w:rPr>
                <w:lang w:val="pl-PL"/>
              </w:rPr>
              <w:t>Analizuje potrzeby i cechy oprogramowania</w:t>
            </w:r>
          </w:p>
          <w:p w14:paraId="7ADEC50E" w14:textId="77777777" w:rsidR="000D4395" w:rsidRDefault="000D4395" w:rsidP="00122455">
            <w:pPr>
              <w:rPr>
                <w:lang w:val="pl-PL"/>
              </w:rPr>
            </w:pPr>
            <w:r>
              <w:rPr>
                <w:lang w:val="pl-PL"/>
              </w:rPr>
              <w:t>Dokonuje wywiadu środowiskowego</w:t>
            </w:r>
          </w:p>
        </w:tc>
      </w:tr>
    </w:tbl>
    <w:p w14:paraId="18DA4840" w14:textId="77777777" w:rsidR="00685AA7" w:rsidRPr="00122455" w:rsidRDefault="00685AA7">
      <w:pPr>
        <w:pStyle w:val="Tekstpodstawowy"/>
        <w:rPr>
          <w:lang w:val="pl-PL"/>
        </w:rPr>
      </w:pPr>
    </w:p>
    <w:p w14:paraId="09127EA5" w14:textId="77777777" w:rsidR="00685AA7" w:rsidRDefault="00E6561F">
      <w:pPr>
        <w:pStyle w:val="Nagwek2"/>
      </w:pPr>
      <w:proofErr w:type="spellStart"/>
      <w:r>
        <w:t>Podsumowanie</w:t>
      </w:r>
      <w:proofErr w:type="spellEnd"/>
      <w:r>
        <w:t xml:space="preserve"> </w:t>
      </w:r>
      <w:proofErr w:type="spellStart"/>
      <w:r>
        <w:t>użytkowników</w:t>
      </w:r>
      <w:proofErr w:type="spellEnd"/>
    </w:p>
    <w:p w14:paraId="259126AE" w14:textId="77777777" w:rsidR="00517F0A" w:rsidRDefault="00517F0A" w:rsidP="00517F0A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517F0A" w14:paraId="7BA05152" w14:textId="77777777" w:rsidTr="00F60802">
        <w:trPr>
          <w:tblHeader/>
        </w:trPr>
        <w:tc>
          <w:tcPr>
            <w:tcW w:w="1890" w:type="dxa"/>
            <w:shd w:val="clear" w:color="auto" w:fill="D0CECE"/>
          </w:tcPr>
          <w:p w14:paraId="4C85B787" w14:textId="77777777" w:rsidR="00517F0A" w:rsidRDefault="00517F0A" w:rsidP="008225B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2610" w:type="dxa"/>
            <w:shd w:val="clear" w:color="auto" w:fill="D0CECE"/>
          </w:tcPr>
          <w:p w14:paraId="40DE9979" w14:textId="77777777" w:rsidR="00517F0A" w:rsidRDefault="00517F0A" w:rsidP="008225B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  <w:tc>
          <w:tcPr>
            <w:tcW w:w="3960" w:type="dxa"/>
            <w:shd w:val="clear" w:color="auto" w:fill="D0CECE"/>
          </w:tcPr>
          <w:p w14:paraId="36B29238" w14:textId="77777777" w:rsidR="00517F0A" w:rsidRDefault="00517F0A" w:rsidP="008225B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Odpowiedzialności</w:t>
            </w:r>
            <w:proofErr w:type="spellEnd"/>
          </w:p>
        </w:tc>
      </w:tr>
      <w:tr w:rsidR="00517F0A" w:rsidRPr="002A316C" w14:paraId="156ED7AF" w14:textId="77777777" w:rsidTr="008225B2">
        <w:tc>
          <w:tcPr>
            <w:tcW w:w="1890" w:type="dxa"/>
          </w:tcPr>
          <w:p w14:paraId="505CB4F8" w14:textId="77777777" w:rsidR="00517F0A" w:rsidRPr="00BA14A6" w:rsidRDefault="00596009" w:rsidP="008225B2">
            <w:proofErr w:type="spellStart"/>
            <w:r>
              <w:t>Kibic</w:t>
            </w:r>
            <w:proofErr w:type="spellEnd"/>
          </w:p>
        </w:tc>
        <w:tc>
          <w:tcPr>
            <w:tcW w:w="2610" w:type="dxa"/>
          </w:tcPr>
          <w:p w14:paraId="0F976371" w14:textId="77777777" w:rsidR="00517F0A" w:rsidRPr="00122455" w:rsidRDefault="00517F0A" w:rsidP="008225B2">
            <w:pPr>
              <w:rPr>
                <w:lang w:val="pl-PL"/>
              </w:rPr>
            </w:pPr>
            <w:r>
              <w:rPr>
                <w:lang w:val="pl-PL"/>
              </w:rPr>
              <w:t>Osoba interesująca się piłką nożną poszukująca szczegółowych informacji</w:t>
            </w:r>
          </w:p>
        </w:tc>
        <w:tc>
          <w:tcPr>
            <w:tcW w:w="3960" w:type="dxa"/>
          </w:tcPr>
          <w:p w14:paraId="3DCE9542" w14:textId="77777777" w:rsidR="00517F0A" w:rsidRDefault="00596009" w:rsidP="008225B2">
            <w:pPr>
              <w:rPr>
                <w:lang w:val="pl-PL"/>
              </w:rPr>
            </w:pPr>
            <w:r>
              <w:rPr>
                <w:lang w:val="pl-PL"/>
              </w:rPr>
              <w:t>Komentuje artykuły</w:t>
            </w:r>
          </w:p>
          <w:p w14:paraId="3940C916" w14:textId="77777777" w:rsidR="00596009" w:rsidRDefault="00596009" w:rsidP="008225B2">
            <w:pPr>
              <w:rPr>
                <w:lang w:val="pl-PL"/>
              </w:rPr>
            </w:pPr>
            <w:r>
              <w:rPr>
                <w:lang w:val="pl-PL"/>
              </w:rPr>
              <w:t>Przegląda informacje o meczach, drużynach</w:t>
            </w:r>
            <w:r w:rsidR="008225B2">
              <w:rPr>
                <w:lang w:val="pl-PL"/>
              </w:rPr>
              <w:t xml:space="preserve">, </w:t>
            </w:r>
            <w:r>
              <w:rPr>
                <w:lang w:val="pl-PL"/>
              </w:rPr>
              <w:t>piłkarzach</w:t>
            </w:r>
            <w:r w:rsidR="008225B2">
              <w:rPr>
                <w:lang w:val="pl-PL"/>
              </w:rPr>
              <w:t>, turniejach</w:t>
            </w:r>
          </w:p>
          <w:p w14:paraId="056F2F1B" w14:textId="77777777" w:rsidR="00596009" w:rsidRPr="00122455" w:rsidRDefault="00596009" w:rsidP="008225B2">
            <w:pPr>
              <w:rPr>
                <w:lang w:val="pl-PL"/>
              </w:rPr>
            </w:pPr>
          </w:p>
        </w:tc>
      </w:tr>
      <w:tr w:rsidR="00517F0A" w:rsidRPr="00122455" w14:paraId="5945EDDD" w14:textId="77777777" w:rsidTr="008225B2">
        <w:tc>
          <w:tcPr>
            <w:tcW w:w="1890" w:type="dxa"/>
          </w:tcPr>
          <w:p w14:paraId="585502E1" w14:textId="77777777" w:rsidR="00517F0A" w:rsidRDefault="00517F0A" w:rsidP="008225B2">
            <w:proofErr w:type="spellStart"/>
            <w:r>
              <w:t>Pracownik</w:t>
            </w:r>
            <w:proofErr w:type="spellEnd"/>
          </w:p>
        </w:tc>
        <w:tc>
          <w:tcPr>
            <w:tcW w:w="2610" w:type="dxa"/>
          </w:tcPr>
          <w:p w14:paraId="505C5551" w14:textId="77777777" w:rsidR="00517F0A" w:rsidRPr="00122455" w:rsidRDefault="005F2C20" w:rsidP="008225B2">
            <w:pPr>
              <w:rPr>
                <w:lang w:val="pl-PL"/>
              </w:rPr>
            </w:pPr>
            <w:r>
              <w:rPr>
                <w:lang w:val="pl-PL"/>
              </w:rPr>
              <w:t>Osoba zajmująca się utrzymaniem bazy danych</w:t>
            </w:r>
          </w:p>
        </w:tc>
        <w:tc>
          <w:tcPr>
            <w:tcW w:w="3960" w:type="dxa"/>
          </w:tcPr>
          <w:p w14:paraId="0141EDA1" w14:textId="77777777" w:rsidR="005F2C20" w:rsidRDefault="005F2C20" w:rsidP="00596009">
            <w:pPr>
              <w:rPr>
                <w:lang w:val="pl-PL"/>
              </w:rPr>
            </w:pPr>
            <w:r>
              <w:rPr>
                <w:lang w:val="pl-PL"/>
              </w:rPr>
              <w:t>Dodaje artykuły</w:t>
            </w:r>
          </w:p>
        </w:tc>
      </w:tr>
      <w:tr w:rsidR="005F2C20" w:rsidRPr="002A316C" w14:paraId="5F9C95AD" w14:textId="77777777" w:rsidTr="008225B2">
        <w:tc>
          <w:tcPr>
            <w:tcW w:w="1890" w:type="dxa"/>
          </w:tcPr>
          <w:p w14:paraId="6AC30FD9" w14:textId="77777777" w:rsidR="005F2C20" w:rsidRDefault="005F2C20" w:rsidP="008225B2">
            <w:r>
              <w:t>Administrator</w:t>
            </w:r>
          </w:p>
        </w:tc>
        <w:tc>
          <w:tcPr>
            <w:tcW w:w="2610" w:type="dxa"/>
          </w:tcPr>
          <w:p w14:paraId="5843F7F5" w14:textId="77777777" w:rsidR="005F2C20" w:rsidRDefault="005F2C20" w:rsidP="008225B2">
            <w:pPr>
              <w:rPr>
                <w:lang w:val="pl-PL"/>
              </w:rPr>
            </w:pPr>
            <w:r>
              <w:rPr>
                <w:lang w:val="pl-PL"/>
              </w:rPr>
              <w:t>Osoba o najwyższych uprawnieniach odpowiedzialna za aspekt techniczny</w:t>
            </w:r>
          </w:p>
        </w:tc>
        <w:tc>
          <w:tcPr>
            <w:tcW w:w="3960" w:type="dxa"/>
          </w:tcPr>
          <w:p w14:paraId="428C6312" w14:textId="77777777" w:rsidR="005F2C20" w:rsidRDefault="005F2C20" w:rsidP="008225B2">
            <w:pPr>
              <w:rPr>
                <w:lang w:val="pl-PL"/>
              </w:rPr>
            </w:pPr>
            <w:r>
              <w:rPr>
                <w:lang w:val="pl-PL"/>
              </w:rPr>
              <w:t>Dba o poprawne funkcjonowanie systemu</w:t>
            </w:r>
          </w:p>
          <w:p w14:paraId="1EC1870D" w14:textId="77777777" w:rsidR="005F2C20" w:rsidRDefault="005F2C20" w:rsidP="008225B2">
            <w:pPr>
              <w:rPr>
                <w:lang w:val="pl-PL"/>
              </w:rPr>
            </w:pPr>
            <w:r>
              <w:rPr>
                <w:lang w:val="pl-PL"/>
              </w:rPr>
              <w:t>Zakłada konta pracowników</w:t>
            </w:r>
          </w:p>
          <w:p w14:paraId="0166CB94" w14:textId="77777777" w:rsidR="005F2C20" w:rsidRDefault="00596009" w:rsidP="008225B2">
            <w:pPr>
              <w:rPr>
                <w:lang w:val="pl-PL"/>
              </w:rPr>
            </w:pPr>
            <w:r>
              <w:rPr>
                <w:lang w:val="pl-PL"/>
              </w:rPr>
              <w:t>Dba o aktualność bazy danych</w:t>
            </w:r>
          </w:p>
        </w:tc>
      </w:tr>
    </w:tbl>
    <w:p w14:paraId="1526EE6F" w14:textId="77777777" w:rsidR="00517F0A" w:rsidRPr="005F2C20" w:rsidRDefault="00517F0A" w:rsidP="00517F0A">
      <w:pPr>
        <w:rPr>
          <w:lang w:val="pl-PL"/>
        </w:rPr>
      </w:pPr>
    </w:p>
    <w:p w14:paraId="1195DC70" w14:textId="4C59D787" w:rsidR="00E6561F" w:rsidRDefault="00E6561F" w:rsidP="00E6561F">
      <w:pPr>
        <w:rPr>
          <w:lang w:val="pl-PL"/>
        </w:rPr>
      </w:pPr>
    </w:p>
    <w:p w14:paraId="2DAE43AA" w14:textId="45F5708B" w:rsidR="00183DCD" w:rsidRDefault="00183DCD" w:rsidP="00E6561F">
      <w:pPr>
        <w:rPr>
          <w:lang w:val="pl-PL"/>
        </w:rPr>
      </w:pPr>
    </w:p>
    <w:p w14:paraId="73EB6D9E" w14:textId="6530EC62" w:rsidR="00183DCD" w:rsidRDefault="00183DCD" w:rsidP="00E6561F">
      <w:pPr>
        <w:rPr>
          <w:lang w:val="pl-PL"/>
        </w:rPr>
      </w:pPr>
    </w:p>
    <w:p w14:paraId="20E95FF8" w14:textId="50A5C696" w:rsidR="00183DCD" w:rsidRDefault="00183DCD" w:rsidP="00E6561F">
      <w:pPr>
        <w:rPr>
          <w:lang w:val="pl-PL"/>
        </w:rPr>
      </w:pPr>
    </w:p>
    <w:p w14:paraId="02C04795" w14:textId="26ADF475" w:rsidR="00183DCD" w:rsidRDefault="00183DCD" w:rsidP="00E6561F">
      <w:pPr>
        <w:rPr>
          <w:lang w:val="pl-PL"/>
        </w:rPr>
      </w:pPr>
    </w:p>
    <w:p w14:paraId="7A880537" w14:textId="28DC4826" w:rsidR="00183DCD" w:rsidRDefault="00183DCD" w:rsidP="00E6561F">
      <w:pPr>
        <w:rPr>
          <w:lang w:val="pl-PL"/>
        </w:rPr>
      </w:pPr>
    </w:p>
    <w:p w14:paraId="25C8B00D" w14:textId="0E219C18" w:rsidR="00183DCD" w:rsidRDefault="00183DCD" w:rsidP="00E6561F">
      <w:pPr>
        <w:rPr>
          <w:lang w:val="pl-PL"/>
        </w:rPr>
      </w:pPr>
    </w:p>
    <w:p w14:paraId="3A6DF9B2" w14:textId="0F6668A3" w:rsidR="00183DCD" w:rsidRDefault="00183DCD" w:rsidP="00E6561F">
      <w:pPr>
        <w:rPr>
          <w:lang w:val="pl-PL"/>
        </w:rPr>
      </w:pPr>
    </w:p>
    <w:p w14:paraId="66C8E0E5" w14:textId="0CC679F9" w:rsidR="00183DCD" w:rsidRDefault="00183DCD" w:rsidP="00E6561F">
      <w:pPr>
        <w:rPr>
          <w:lang w:val="pl-PL"/>
        </w:rPr>
      </w:pPr>
    </w:p>
    <w:p w14:paraId="3541FFD4" w14:textId="7B5BA2EB" w:rsidR="00183DCD" w:rsidRDefault="00183DCD" w:rsidP="00E6561F">
      <w:pPr>
        <w:rPr>
          <w:lang w:val="pl-PL"/>
        </w:rPr>
      </w:pPr>
    </w:p>
    <w:p w14:paraId="1F0C696A" w14:textId="1DE89BDF" w:rsidR="00183DCD" w:rsidRDefault="00183DCD" w:rsidP="00E6561F">
      <w:pPr>
        <w:rPr>
          <w:lang w:val="pl-PL"/>
        </w:rPr>
      </w:pPr>
    </w:p>
    <w:p w14:paraId="7FB0780C" w14:textId="153B1381" w:rsidR="00183DCD" w:rsidRDefault="00183DCD" w:rsidP="00E6561F">
      <w:pPr>
        <w:rPr>
          <w:lang w:val="pl-PL"/>
        </w:rPr>
      </w:pPr>
    </w:p>
    <w:p w14:paraId="166805AC" w14:textId="77777777" w:rsidR="00183DCD" w:rsidRPr="000D4395" w:rsidRDefault="00183DCD" w:rsidP="00E6561F">
      <w:pPr>
        <w:rPr>
          <w:lang w:val="pl-PL"/>
        </w:rPr>
      </w:pPr>
    </w:p>
    <w:p w14:paraId="3D366C6F" w14:textId="77777777" w:rsidR="00685AA7" w:rsidRDefault="00E6561F">
      <w:pPr>
        <w:pStyle w:val="Nagwek1"/>
      </w:pPr>
      <w:bookmarkStart w:id="6" w:name="_Toc436203387"/>
      <w:bookmarkStart w:id="7" w:name="_Toc452813590"/>
      <w:bookmarkStart w:id="8" w:name="_Toc512930915"/>
      <w:bookmarkStart w:id="9" w:name="_Toc20715760"/>
      <w:bookmarkEnd w:id="5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produktu</w:t>
      </w:r>
      <w:bookmarkEnd w:id="6"/>
      <w:bookmarkEnd w:id="7"/>
      <w:bookmarkEnd w:id="8"/>
      <w:bookmarkEnd w:id="9"/>
      <w:proofErr w:type="spellEnd"/>
    </w:p>
    <w:p w14:paraId="5C97B563" w14:textId="23F8F889" w:rsidR="006879BC" w:rsidRDefault="006879BC" w:rsidP="004A0940">
      <w:pPr>
        <w:pStyle w:val="Nagwek2"/>
        <w:numPr>
          <w:ilvl w:val="0"/>
          <w:numId w:val="0"/>
        </w:numPr>
        <w:ind w:left="720"/>
      </w:pPr>
    </w:p>
    <w:p w14:paraId="43168B1B" w14:textId="36C3AB71" w:rsidR="00E6561F" w:rsidRDefault="004A0940" w:rsidP="00E6561F">
      <w:pPr>
        <w:pStyle w:val="Nagwek2"/>
      </w:pPr>
      <w:r>
        <w:t>Wymagania</w:t>
      </w:r>
      <w:r w:rsidR="00E6561F">
        <w:t xml:space="preserve"> </w:t>
      </w:r>
      <w:proofErr w:type="spellStart"/>
      <w:r w:rsidR="00E6561F">
        <w:t>produktowe</w:t>
      </w:r>
      <w:proofErr w:type="spellEnd"/>
    </w:p>
    <w:p w14:paraId="52E3531D" w14:textId="77777777" w:rsidR="00816C1B" w:rsidRDefault="00816C1B" w:rsidP="00984B30">
      <w:pPr>
        <w:pStyle w:val="InfoBlue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14:paraId="323647C0" w14:textId="77777777" w:rsidTr="00F60802">
        <w:trPr>
          <w:jc w:val="center"/>
        </w:trPr>
        <w:tc>
          <w:tcPr>
            <w:tcW w:w="3936" w:type="dxa"/>
            <w:shd w:val="clear" w:color="auto" w:fill="D0CECE"/>
          </w:tcPr>
          <w:p w14:paraId="75F8643C" w14:textId="77777777" w:rsidR="002B4085" w:rsidRDefault="001F3290" w:rsidP="004136DC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Wymaganie</w:t>
            </w:r>
            <w:proofErr w:type="spellEnd"/>
          </w:p>
        </w:tc>
        <w:tc>
          <w:tcPr>
            <w:tcW w:w="1134" w:type="dxa"/>
            <w:shd w:val="clear" w:color="auto" w:fill="D0CECE"/>
          </w:tcPr>
          <w:p w14:paraId="552A56CB" w14:textId="77777777" w:rsidR="002B4085" w:rsidRDefault="001F3290" w:rsidP="004136DC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Priorytet</w:t>
            </w:r>
            <w:proofErr w:type="spellEnd"/>
          </w:p>
        </w:tc>
        <w:tc>
          <w:tcPr>
            <w:tcW w:w="2835" w:type="dxa"/>
            <w:shd w:val="clear" w:color="auto" w:fill="D0CECE"/>
          </w:tcPr>
          <w:p w14:paraId="54509378" w14:textId="77777777" w:rsidR="002B4085" w:rsidRDefault="001F3290" w:rsidP="004136DC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Planowane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wydanie</w:t>
            </w:r>
            <w:proofErr w:type="spellEnd"/>
          </w:p>
        </w:tc>
      </w:tr>
      <w:tr w:rsidR="004136DC" w:rsidRPr="004136DC" w14:paraId="072B570B" w14:textId="77777777" w:rsidTr="004136DC">
        <w:trPr>
          <w:jc w:val="center"/>
        </w:trPr>
        <w:tc>
          <w:tcPr>
            <w:tcW w:w="3936" w:type="dxa"/>
          </w:tcPr>
          <w:p w14:paraId="676B4C77" w14:textId="77777777" w:rsidR="004136DC" w:rsidRDefault="00B74A7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Ciągły dostęp do danych</w:t>
            </w:r>
          </w:p>
        </w:tc>
        <w:tc>
          <w:tcPr>
            <w:tcW w:w="1134" w:type="dxa"/>
          </w:tcPr>
          <w:p w14:paraId="1A616885" w14:textId="77777777" w:rsidR="004136DC" w:rsidRDefault="00B74A7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25F37063" w14:textId="77777777" w:rsidR="004136DC" w:rsidRDefault="00B74A7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B74A7C" w:rsidRPr="004136DC" w14:paraId="1786F9B5" w14:textId="77777777" w:rsidTr="004136DC">
        <w:trPr>
          <w:jc w:val="center"/>
        </w:trPr>
        <w:tc>
          <w:tcPr>
            <w:tcW w:w="3936" w:type="dxa"/>
          </w:tcPr>
          <w:p w14:paraId="24B6E2A4" w14:textId="77777777" w:rsidR="00B74A7C" w:rsidRDefault="00B74A7C" w:rsidP="00685AA7">
            <w:pPr>
              <w:pStyle w:val="Tekstpodstawowy"/>
              <w:ind w:left="0"/>
              <w:rPr>
                <w:lang w:val="pl-PL"/>
              </w:rPr>
            </w:pPr>
            <w:r w:rsidRPr="00B74A7C">
              <w:rPr>
                <w:lang w:val="pl-PL"/>
              </w:rPr>
              <w:t>System zakładania kont, logowania się na nie i pozwalający na modyfikowanie danych osobowych</w:t>
            </w:r>
          </w:p>
        </w:tc>
        <w:tc>
          <w:tcPr>
            <w:tcW w:w="1134" w:type="dxa"/>
          </w:tcPr>
          <w:p w14:paraId="17217669" w14:textId="77777777" w:rsidR="00B74A7C" w:rsidRDefault="00B74A7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79C862E6" w14:textId="77777777" w:rsidR="00B74A7C" w:rsidRDefault="00B74A7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4136DC" w:rsidRPr="004136DC" w14:paraId="2DE96F0A" w14:textId="77777777" w:rsidTr="004136DC">
        <w:trPr>
          <w:jc w:val="center"/>
        </w:trPr>
        <w:tc>
          <w:tcPr>
            <w:tcW w:w="3936" w:type="dxa"/>
          </w:tcPr>
          <w:p w14:paraId="30265AD0" w14:textId="77777777" w:rsidR="004136DC" w:rsidRP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Serwer z dostępną bazą danych</w:t>
            </w:r>
          </w:p>
        </w:tc>
        <w:tc>
          <w:tcPr>
            <w:tcW w:w="1134" w:type="dxa"/>
          </w:tcPr>
          <w:p w14:paraId="4A76B108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46726715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4136DC" w:rsidRPr="004136DC" w14:paraId="651393EA" w14:textId="77777777" w:rsidTr="004136DC">
        <w:trPr>
          <w:jc w:val="center"/>
        </w:trPr>
        <w:tc>
          <w:tcPr>
            <w:tcW w:w="3936" w:type="dxa"/>
          </w:tcPr>
          <w:p w14:paraId="6F55A760" w14:textId="77777777" w:rsidR="004136DC" w:rsidRP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Aplikacja jest dostępna offline, korzysta wtedy z zasobów pobranych wcześniej z serwera</w:t>
            </w:r>
          </w:p>
        </w:tc>
        <w:tc>
          <w:tcPr>
            <w:tcW w:w="1134" w:type="dxa"/>
          </w:tcPr>
          <w:p w14:paraId="4402F86C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41012C76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4136DC" w:rsidRPr="004136DC" w14:paraId="2A534160" w14:textId="77777777" w:rsidTr="004136DC">
        <w:trPr>
          <w:jc w:val="center"/>
        </w:trPr>
        <w:tc>
          <w:tcPr>
            <w:tcW w:w="3936" w:type="dxa"/>
          </w:tcPr>
          <w:p w14:paraId="3B1E6B2C" w14:textId="77777777" w:rsidR="004136DC" w:rsidRP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Aplikacja jest kompatybilna z wersją 24 API Androida i wyższą</w:t>
            </w:r>
          </w:p>
        </w:tc>
        <w:tc>
          <w:tcPr>
            <w:tcW w:w="1134" w:type="dxa"/>
          </w:tcPr>
          <w:p w14:paraId="190257CB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09EED44D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4136DC" w:rsidRPr="004136DC" w14:paraId="56E12B37" w14:textId="77777777" w:rsidTr="004136DC">
        <w:trPr>
          <w:jc w:val="center"/>
        </w:trPr>
        <w:tc>
          <w:tcPr>
            <w:tcW w:w="3936" w:type="dxa"/>
          </w:tcPr>
          <w:p w14:paraId="56FFCA94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Możliwość połączenia się z aplikacją za pomocą konta Google, Facebook</w:t>
            </w:r>
          </w:p>
        </w:tc>
        <w:tc>
          <w:tcPr>
            <w:tcW w:w="1134" w:type="dxa"/>
          </w:tcPr>
          <w:p w14:paraId="2E0B6D47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2835" w:type="dxa"/>
          </w:tcPr>
          <w:p w14:paraId="076C0AA6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2.0</w:t>
            </w:r>
          </w:p>
        </w:tc>
      </w:tr>
      <w:tr w:rsidR="0011674B" w:rsidRPr="004136DC" w14:paraId="613E0FF3" w14:textId="77777777" w:rsidTr="004136DC">
        <w:trPr>
          <w:jc w:val="center"/>
        </w:trPr>
        <w:tc>
          <w:tcPr>
            <w:tcW w:w="3936" w:type="dxa"/>
          </w:tcPr>
          <w:p w14:paraId="1743BD91" w14:textId="77777777" w:rsidR="0011674B" w:rsidRDefault="0011674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Aplikacja działa w polskiej, angielskiej i niemieckiej wersji językowej</w:t>
            </w:r>
          </w:p>
        </w:tc>
        <w:tc>
          <w:tcPr>
            <w:tcW w:w="1134" w:type="dxa"/>
          </w:tcPr>
          <w:p w14:paraId="1CCC1C53" w14:textId="77777777" w:rsidR="0011674B" w:rsidRDefault="0011674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2835" w:type="dxa"/>
          </w:tcPr>
          <w:p w14:paraId="5D675BEA" w14:textId="77777777" w:rsidR="0011674B" w:rsidRDefault="0011674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2.0</w:t>
            </w:r>
          </w:p>
        </w:tc>
      </w:tr>
      <w:tr w:rsidR="004136DC" w:rsidRPr="004136DC" w14:paraId="166BC5B7" w14:textId="77777777" w:rsidTr="004136DC">
        <w:trPr>
          <w:jc w:val="center"/>
        </w:trPr>
        <w:tc>
          <w:tcPr>
            <w:tcW w:w="3936" w:type="dxa"/>
          </w:tcPr>
          <w:p w14:paraId="24F6C55B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Aplikacja jest dostępna na platformie iOS wersji 7 i wyższej</w:t>
            </w:r>
          </w:p>
        </w:tc>
        <w:tc>
          <w:tcPr>
            <w:tcW w:w="1134" w:type="dxa"/>
          </w:tcPr>
          <w:p w14:paraId="29FDF300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2835" w:type="dxa"/>
          </w:tcPr>
          <w:p w14:paraId="0E6010A8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2.0</w:t>
            </w:r>
          </w:p>
        </w:tc>
      </w:tr>
      <w:tr w:rsidR="004136DC" w:rsidRPr="004136DC" w14:paraId="1751CC42" w14:textId="77777777" w:rsidTr="004136DC">
        <w:trPr>
          <w:jc w:val="center"/>
        </w:trPr>
        <w:tc>
          <w:tcPr>
            <w:tcW w:w="3936" w:type="dxa"/>
          </w:tcPr>
          <w:p w14:paraId="3F8CB84D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Samouczek przedstawiający obsługę aplikacji</w:t>
            </w:r>
          </w:p>
        </w:tc>
        <w:tc>
          <w:tcPr>
            <w:tcW w:w="1134" w:type="dxa"/>
          </w:tcPr>
          <w:p w14:paraId="14872C01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2835" w:type="dxa"/>
          </w:tcPr>
          <w:p w14:paraId="20AFE786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2.0</w:t>
            </w:r>
          </w:p>
        </w:tc>
      </w:tr>
      <w:tr w:rsidR="002B4085" w:rsidRPr="004136DC" w14:paraId="6E967EF7" w14:textId="77777777" w:rsidTr="004136DC">
        <w:trPr>
          <w:jc w:val="center"/>
        </w:trPr>
        <w:tc>
          <w:tcPr>
            <w:tcW w:w="3936" w:type="dxa"/>
          </w:tcPr>
          <w:p w14:paraId="3815CBE1" w14:textId="77777777" w:rsidR="002B4085" w:rsidRP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 w:rsidRPr="004136DC">
              <w:rPr>
                <w:lang w:val="pl-PL"/>
              </w:rPr>
              <w:t>Posiada możliwość powiększenia czcionek dla osób słabowidzących</w:t>
            </w:r>
          </w:p>
        </w:tc>
        <w:tc>
          <w:tcPr>
            <w:tcW w:w="1134" w:type="dxa"/>
          </w:tcPr>
          <w:p w14:paraId="373B50A7" w14:textId="77777777" w:rsidR="002B4085" w:rsidRP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2835" w:type="dxa"/>
          </w:tcPr>
          <w:p w14:paraId="7991EF4E" w14:textId="77777777" w:rsidR="004136DC" w:rsidRP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</w:tr>
      <w:tr w:rsidR="004136DC" w:rsidRPr="004136DC" w14:paraId="7EEDF125" w14:textId="77777777" w:rsidTr="004136DC">
        <w:trPr>
          <w:jc w:val="center"/>
        </w:trPr>
        <w:tc>
          <w:tcPr>
            <w:tcW w:w="3936" w:type="dxa"/>
          </w:tcPr>
          <w:p w14:paraId="1E91BED9" w14:textId="77777777" w:rsidR="004136DC" w:rsidRP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Posiada tryb dla osób z zaburzeniami rozpoznawania barw</w:t>
            </w:r>
          </w:p>
        </w:tc>
        <w:tc>
          <w:tcPr>
            <w:tcW w:w="1134" w:type="dxa"/>
          </w:tcPr>
          <w:p w14:paraId="58533AB6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2835" w:type="dxa"/>
          </w:tcPr>
          <w:p w14:paraId="0C003495" w14:textId="77777777" w:rsidR="004136DC" w:rsidRDefault="004136DC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</w:tr>
      <w:bookmarkEnd w:id="0"/>
    </w:tbl>
    <w:p w14:paraId="0949216A" w14:textId="77777777" w:rsidR="002B4085" w:rsidRPr="004136DC" w:rsidRDefault="002B4085" w:rsidP="00816C1B">
      <w:pPr>
        <w:pStyle w:val="Tekstpodstawowy"/>
        <w:ind w:left="0"/>
        <w:rPr>
          <w:lang w:val="pl-PL"/>
        </w:rPr>
      </w:pPr>
    </w:p>
    <w:sectPr w:rsidR="002B4085" w:rsidRPr="004136D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A6610" w14:textId="77777777" w:rsidR="00D01BFE" w:rsidRDefault="00D01BFE">
      <w:pPr>
        <w:spacing w:line="240" w:lineRule="auto"/>
      </w:pPr>
      <w:r>
        <w:separator/>
      </w:r>
    </w:p>
  </w:endnote>
  <w:endnote w:type="continuationSeparator" w:id="0">
    <w:p w14:paraId="7EB3FEEA" w14:textId="77777777" w:rsidR="00D01BFE" w:rsidRDefault="00D01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674B" w14:paraId="47C03C3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7B9518" w14:textId="77777777" w:rsidR="0011674B" w:rsidRDefault="0011674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13AE3C" w14:textId="7A134F55" w:rsidR="0011674B" w:rsidRDefault="0011674B">
          <w:pPr>
            <w:jc w:val="center"/>
          </w:pPr>
          <w:r>
            <w:sym w:font="Symbol" w:char="F0D3"/>
          </w:r>
          <w:r w:rsidR="00D01BFE">
            <w:fldChar w:fldCharType="begin"/>
          </w:r>
          <w:r w:rsidR="00D01BFE">
            <w:instrText xml:space="preserve"> DOCPROPERTY "Company"  \* MERGEFORMAT </w:instrText>
          </w:r>
          <w:r w:rsidR="00D01BFE">
            <w:fldChar w:fldCharType="separate"/>
          </w:r>
          <w:r>
            <w:t>&lt;Company Name&gt;</w:t>
          </w:r>
          <w:r w:rsidR="00D01BF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3DC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0FF894" w14:textId="77777777" w:rsidR="0011674B" w:rsidRDefault="0011674B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>
            <w:rPr>
              <w:rStyle w:val="Numerstrony"/>
              <w:noProof/>
            </w:rPr>
            <w:t>2</w:t>
          </w:r>
          <w:r>
            <w:rPr>
              <w:rStyle w:val="Numerstrony"/>
            </w:rPr>
            <w:fldChar w:fldCharType="end"/>
          </w:r>
        </w:p>
      </w:tc>
    </w:tr>
  </w:tbl>
  <w:p w14:paraId="34D35D94" w14:textId="77777777" w:rsidR="0011674B" w:rsidRDefault="0011674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0499B" w14:textId="77777777" w:rsidR="00D01BFE" w:rsidRDefault="00D01BFE">
      <w:pPr>
        <w:spacing w:line="240" w:lineRule="auto"/>
      </w:pPr>
      <w:r>
        <w:separator/>
      </w:r>
    </w:p>
  </w:footnote>
  <w:footnote w:type="continuationSeparator" w:id="0">
    <w:p w14:paraId="763397D8" w14:textId="77777777" w:rsidR="00D01BFE" w:rsidRDefault="00D01B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674B" w:rsidRPr="00122455" w14:paraId="69938E5D" w14:textId="77777777">
      <w:tc>
        <w:tcPr>
          <w:tcW w:w="6379" w:type="dxa"/>
        </w:tcPr>
        <w:p w14:paraId="10E52B88" w14:textId="77777777" w:rsidR="0011674B" w:rsidRPr="00122455" w:rsidRDefault="0011674B">
          <w:pPr>
            <w:rPr>
              <w:lang w:val="pl-PL"/>
            </w:rPr>
          </w:pPr>
          <w:r w:rsidRPr="00122455">
            <w:rPr>
              <w:b/>
              <w:lang w:val="pl-PL"/>
            </w:rPr>
            <w:t>Aplikacja mobilna dla entuzjastów pił</w:t>
          </w:r>
          <w:r>
            <w:rPr>
              <w:b/>
              <w:lang w:val="pl-PL"/>
            </w:rPr>
            <w:t>ki nożnej</w:t>
          </w:r>
        </w:p>
      </w:tc>
      <w:tc>
        <w:tcPr>
          <w:tcW w:w="3179" w:type="dxa"/>
        </w:tcPr>
        <w:p w14:paraId="42C3B8C1" w14:textId="77777777" w:rsidR="0011674B" w:rsidRPr="00122455" w:rsidRDefault="0011674B">
          <w:pPr>
            <w:tabs>
              <w:tab w:val="left" w:pos="1135"/>
            </w:tabs>
            <w:spacing w:before="40"/>
            <w:ind w:right="68"/>
            <w:rPr>
              <w:lang w:val="pl-PL"/>
            </w:rPr>
          </w:pPr>
          <w:r w:rsidRPr="00122455">
            <w:rPr>
              <w:lang w:val="pl-PL"/>
            </w:rPr>
            <w:t xml:space="preserve"> </w:t>
          </w:r>
          <w:r>
            <w:rPr>
              <w:lang w:val="pl-PL"/>
            </w:rPr>
            <w:t>Florek, Kanoza, Potoczny, Sroczek</w:t>
          </w:r>
        </w:p>
      </w:tc>
    </w:tr>
    <w:tr w:rsidR="0011674B" w14:paraId="2B90C731" w14:textId="77777777">
      <w:tc>
        <w:tcPr>
          <w:tcW w:w="6379" w:type="dxa"/>
        </w:tcPr>
        <w:p w14:paraId="5CC98636" w14:textId="77777777" w:rsidR="0011674B" w:rsidRDefault="0011674B">
          <w:proofErr w:type="spellStart"/>
          <w:r>
            <w:t>Wizja</w:t>
          </w:r>
          <w:proofErr w:type="spellEnd"/>
        </w:p>
      </w:tc>
      <w:tc>
        <w:tcPr>
          <w:tcW w:w="3179" w:type="dxa"/>
        </w:tcPr>
        <w:p w14:paraId="3A2EAC32" w14:textId="77777777" w:rsidR="0011674B" w:rsidRDefault="0011674B">
          <w:r>
            <w:t xml:space="preserve"> Data:  03.03.2020</w:t>
          </w:r>
        </w:p>
      </w:tc>
    </w:tr>
  </w:tbl>
  <w:p w14:paraId="6C367226" w14:textId="77777777" w:rsidR="0011674B" w:rsidRDefault="0011674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B05832"/>
    <w:multiLevelType w:val="multilevel"/>
    <w:tmpl w:val="A03002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2455"/>
    <w:rsid w:val="000C606D"/>
    <w:rsid w:val="000D4395"/>
    <w:rsid w:val="0011674B"/>
    <w:rsid w:val="00122455"/>
    <w:rsid w:val="00183DCD"/>
    <w:rsid w:val="0019590E"/>
    <w:rsid w:val="001F3290"/>
    <w:rsid w:val="002A316C"/>
    <w:rsid w:val="002B4085"/>
    <w:rsid w:val="00320569"/>
    <w:rsid w:val="00375A4A"/>
    <w:rsid w:val="004136DC"/>
    <w:rsid w:val="004A0940"/>
    <w:rsid w:val="00517F0A"/>
    <w:rsid w:val="0052614A"/>
    <w:rsid w:val="005276D4"/>
    <w:rsid w:val="00596009"/>
    <w:rsid w:val="005E2AC3"/>
    <w:rsid w:val="005F2C20"/>
    <w:rsid w:val="0064161F"/>
    <w:rsid w:val="00685AA7"/>
    <w:rsid w:val="006879BC"/>
    <w:rsid w:val="006A7776"/>
    <w:rsid w:val="00816C1B"/>
    <w:rsid w:val="00822281"/>
    <w:rsid w:val="008225B2"/>
    <w:rsid w:val="00854915"/>
    <w:rsid w:val="00984B30"/>
    <w:rsid w:val="00AE4979"/>
    <w:rsid w:val="00AF6E92"/>
    <w:rsid w:val="00B72FBA"/>
    <w:rsid w:val="00B74A7C"/>
    <w:rsid w:val="00BF5DC2"/>
    <w:rsid w:val="00CA1621"/>
    <w:rsid w:val="00D01BFE"/>
    <w:rsid w:val="00E16F9C"/>
    <w:rsid w:val="00E6561F"/>
    <w:rsid w:val="00EA76F8"/>
    <w:rsid w:val="00ED68E2"/>
    <w:rsid w:val="00F13484"/>
    <w:rsid w:val="00F6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0E1C3"/>
  <w15:chartTrackingRefBased/>
  <w15:docId w15:val="{3FAE5255-A899-4B62-88E9-676E95D4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rsid w:val="00984B30"/>
    <w:pPr>
      <w:widowControl/>
      <w:tabs>
        <w:tab w:val="left" w:pos="540"/>
        <w:tab w:val="left" w:pos="1260"/>
      </w:tabs>
      <w:spacing w:after="120"/>
    </w:pPr>
    <w:rPr>
      <w:iCs/>
    </w:rPr>
  </w:style>
  <w:style w:type="character" w:styleId="Hipercze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D4395"/>
  </w:style>
  <w:style w:type="character" w:customStyle="1" w:styleId="TekstprzypisukocowegoZnak">
    <w:name w:val="Tekst przypisu końcowego Znak"/>
    <w:link w:val="Tekstprzypisukocowego"/>
    <w:uiPriority w:val="99"/>
    <w:semiHidden/>
    <w:rsid w:val="000D4395"/>
    <w:rPr>
      <w:lang w:val="en-US" w:eastAsia="en-US"/>
    </w:rPr>
  </w:style>
  <w:style w:type="character" w:styleId="Odwoanieprzypisukocowego">
    <w:name w:val="endnote reference"/>
    <w:uiPriority w:val="99"/>
    <w:semiHidden/>
    <w:unhideWhenUsed/>
    <w:rsid w:val="000D43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09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22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67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891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ie\AppData\Local\Temp\vision_tpl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171</TotalTime>
  <Pages>4</Pages>
  <Words>673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Maciek</dc:creator>
  <cp:keywords/>
  <dc:description/>
  <cp:lastModifiedBy>Mateusz Kanoza (242487)</cp:lastModifiedBy>
  <cp:revision>7</cp:revision>
  <cp:lastPrinted>2001-03-15T13:26:00Z</cp:lastPrinted>
  <dcterms:created xsi:type="dcterms:W3CDTF">2020-03-03T21:50:00Z</dcterms:created>
  <dcterms:modified xsi:type="dcterms:W3CDTF">2020-06-03T09:06:00Z</dcterms:modified>
</cp:coreProperties>
</file>