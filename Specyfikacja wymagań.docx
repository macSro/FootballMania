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A66BA" w14:textId="77777777" w:rsidR="000118A0" w:rsidRDefault="000118A0" w:rsidP="000118A0">
      <w:pPr>
        <w:pStyle w:val="Tytu"/>
        <w:rPr>
          <w:lang w:val="pl-PL"/>
        </w:rPr>
      </w:pPr>
      <w:r>
        <w:rPr>
          <w:lang w:val="pl-PL"/>
        </w:rPr>
        <w:t>Aplikacja mobilna dla entuzjastów piłki nożnej</w:t>
      </w:r>
    </w:p>
    <w:p w14:paraId="0FB3D101" w14:textId="77777777" w:rsidR="000118A0" w:rsidRDefault="000118A0" w:rsidP="000118A0">
      <w:pPr>
        <w:pStyle w:val="Tytu"/>
        <w:rPr>
          <w:lang w:val="pl-PL"/>
        </w:rPr>
      </w:pPr>
      <w:r>
        <w:rPr>
          <w:lang w:val="pl-PL"/>
        </w:rPr>
        <w:t>Specyfikacja wymagań</w:t>
      </w:r>
    </w:p>
    <w:p w14:paraId="0065C844" w14:textId="77777777" w:rsidR="000118A0" w:rsidRPr="00E60434" w:rsidRDefault="000118A0" w:rsidP="000118A0"/>
    <w:p w14:paraId="5BC09552" w14:textId="77777777" w:rsidR="000118A0" w:rsidRDefault="000118A0" w:rsidP="000118A0">
      <w:pPr>
        <w:pStyle w:val="Tytu"/>
        <w:jc w:val="left"/>
        <w:rPr>
          <w:bCs/>
          <w:sz w:val="32"/>
          <w:szCs w:val="32"/>
        </w:rPr>
      </w:pPr>
      <w:proofErr w:type="spellStart"/>
      <w:r w:rsidRPr="00E60434">
        <w:rPr>
          <w:bCs/>
          <w:sz w:val="32"/>
          <w:szCs w:val="32"/>
        </w:rPr>
        <w:t>Wymagania</w:t>
      </w:r>
      <w:proofErr w:type="spellEnd"/>
      <w:r w:rsidRPr="00E60434">
        <w:rPr>
          <w:bCs/>
          <w:sz w:val="32"/>
          <w:szCs w:val="32"/>
        </w:rPr>
        <w:t xml:space="preserve"> </w:t>
      </w:r>
      <w:proofErr w:type="spellStart"/>
      <w:r w:rsidRPr="00E60434">
        <w:rPr>
          <w:bCs/>
          <w:sz w:val="32"/>
          <w:szCs w:val="32"/>
        </w:rPr>
        <w:t>funkcjonalne</w:t>
      </w:r>
      <w:proofErr w:type="spellEnd"/>
    </w:p>
    <w:p w14:paraId="062D429C" w14:textId="77777777" w:rsidR="000118A0" w:rsidRPr="00E60434" w:rsidRDefault="000118A0" w:rsidP="000118A0"/>
    <w:p w14:paraId="0B5E2133" w14:textId="352C6065" w:rsidR="000118A0" w:rsidRPr="000118A0" w:rsidRDefault="000118A0" w:rsidP="000118A0">
      <w:pPr>
        <w:ind w:left="708"/>
        <w:rPr>
          <w:b/>
          <w:bCs/>
          <w:sz w:val="28"/>
          <w:szCs w:val="28"/>
        </w:rPr>
      </w:pPr>
      <w:proofErr w:type="spellStart"/>
      <w:r w:rsidRPr="00E60434">
        <w:rPr>
          <w:b/>
          <w:bCs/>
          <w:sz w:val="28"/>
          <w:szCs w:val="28"/>
        </w:rPr>
        <w:t>Moduł</w:t>
      </w:r>
      <w:proofErr w:type="spellEnd"/>
      <w:r w:rsidRPr="00E60434">
        <w:rPr>
          <w:b/>
          <w:bCs/>
          <w:sz w:val="28"/>
          <w:szCs w:val="28"/>
        </w:rPr>
        <w:t xml:space="preserve"> </w:t>
      </w:r>
      <w:proofErr w:type="spellStart"/>
      <w:r w:rsidRPr="00E60434">
        <w:rPr>
          <w:b/>
          <w:bCs/>
          <w:sz w:val="28"/>
          <w:szCs w:val="28"/>
        </w:rPr>
        <w:t>klientów</w:t>
      </w:r>
      <w:proofErr w:type="spellEnd"/>
      <w:r w:rsidRPr="00E60434">
        <w:rPr>
          <w:b/>
          <w:bCs/>
          <w:sz w:val="28"/>
          <w:szCs w:val="28"/>
        </w:rPr>
        <w:t>:</w:t>
      </w:r>
    </w:p>
    <w:p w14:paraId="54E40868" w14:textId="77777777" w:rsidR="000118A0" w:rsidRDefault="000118A0" w:rsidP="000118A0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E60434">
        <w:rPr>
          <w:sz w:val="24"/>
          <w:szCs w:val="24"/>
        </w:rPr>
        <w:t>ejestracj</w:t>
      </w:r>
      <w:r>
        <w:rPr>
          <w:sz w:val="24"/>
          <w:szCs w:val="24"/>
        </w:rPr>
        <w:t>a i usuwanie</w:t>
      </w:r>
      <w:r w:rsidRPr="00E60434">
        <w:rPr>
          <w:sz w:val="24"/>
          <w:szCs w:val="24"/>
        </w:rPr>
        <w:t xml:space="preserve"> konta w s</w:t>
      </w:r>
      <w:r>
        <w:rPr>
          <w:sz w:val="24"/>
          <w:szCs w:val="24"/>
        </w:rPr>
        <w:t>ystemie</w:t>
      </w:r>
    </w:p>
    <w:p w14:paraId="4B235047" w14:textId="77777777" w:rsidR="000118A0" w:rsidRDefault="000118A0" w:rsidP="000118A0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Logowania do systemu</w:t>
      </w:r>
    </w:p>
    <w:p w14:paraId="24CB8D1C" w14:textId="77777777" w:rsidR="000118A0" w:rsidRDefault="000118A0" w:rsidP="000118A0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Edycja danych swojego konta</w:t>
      </w:r>
    </w:p>
    <w:p w14:paraId="2FF1326E" w14:textId="77777777" w:rsidR="000118A0" w:rsidRDefault="000118A0" w:rsidP="000118A0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Dodawanie drużyn i/lub rozgrywek do ulubionych</w:t>
      </w:r>
    </w:p>
    <w:p w14:paraId="532875D5" w14:textId="77777777" w:rsidR="000118A0" w:rsidRDefault="000118A0" w:rsidP="000118A0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Przeglądanie artykułów</w:t>
      </w:r>
    </w:p>
    <w:p w14:paraId="523D5E58" w14:textId="77777777" w:rsidR="000118A0" w:rsidRDefault="000118A0" w:rsidP="000118A0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Komentowanie artykułów</w:t>
      </w:r>
    </w:p>
    <w:p w14:paraId="17593A60" w14:textId="77777777" w:rsidR="000118A0" w:rsidRDefault="000118A0" w:rsidP="000118A0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Przeglądanie przepisów piłki nożnej</w:t>
      </w:r>
      <w:bookmarkStart w:id="0" w:name="_GoBack"/>
      <w:bookmarkEnd w:id="0"/>
    </w:p>
    <w:p w14:paraId="552137A3" w14:textId="77777777" w:rsidR="000118A0" w:rsidRDefault="000118A0" w:rsidP="000118A0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Przeglądanie zasad rozgrywek</w:t>
      </w:r>
    </w:p>
    <w:p w14:paraId="76603BFB" w14:textId="77777777" w:rsidR="000118A0" w:rsidRPr="00E60434" w:rsidRDefault="000118A0" w:rsidP="000118A0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Możliwość otrzymywania powiadomień związanych z ulubioną drużyną i/lub rozgrywką</w:t>
      </w:r>
    </w:p>
    <w:p w14:paraId="39DD130A" w14:textId="027AC562" w:rsidR="000118A0" w:rsidRDefault="000118A0" w:rsidP="000118A0">
      <w:pPr>
        <w:ind w:firstLine="708"/>
        <w:rPr>
          <w:b/>
          <w:bCs/>
          <w:sz w:val="28"/>
          <w:szCs w:val="28"/>
        </w:rPr>
      </w:pPr>
      <w:proofErr w:type="spellStart"/>
      <w:r w:rsidRPr="00E60434">
        <w:rPr>
          <w:b/>
          <w:bCs/>
          <w:sz w:val="28"/>
          <w:szCs w:val="28"/>
        </w:rPr>
        <w:t>Moduł</w:t>
      </w:r>
      <w:proofErr w:type="spellEnd"/>
      <w:r w:rsidRPr="00E60434">
        <w:rPr>
          <w:b/>
          <w:bCs/>
          <w:sz w:val="28"/>
          <w:szCs w:val="28"/>
        </w:rPr>
        <w:t xml:space="preserve"> </w:t>
      </w:r>
      <w:proofErr w:type="spellStart"/>
      <w:r w:rsidRPr="00E60434">
        <w:rPr>
          <w:b/>
          <w:bCs/>
          <w:sz w:val="28"/>
          <w:szCs w:val="28"/>
        </w:rPr>
        <w:t>pracowników</w:t>
      </w:r>
      <w:proofErr w:type="spellEnd"/>
      <w:r w:rsidRPr="00E60434">
        <w:rPr>
          <w:b/>
          <w:bCs/>
          <w:sz w:val="28"/>
          <w:szCs w:val="28"/>
        </w:rPr>
        <w:t>:</w:t>
      </w:r>
    </w:p>
    <w:p w14:paraId="02573ECD" w14:textId="77777777" w:rsidR="000118A0" w:rsidRDefault="000118A0" w:rsidP="000118A0">
      <w:pPr>
        <w:pStyle w:val="Akapitzlis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Logowanie do systemu</w:t>
      </w:r>
    </w:p>
    <w:p w14:paraId="6810F551" w14:textId="77777777" w:rsidR="000118A0" w:rsidRDefault="000118A0" w:rsidP="000118A0">
      <w:pPr>
        <w:pStyle w:val="Akapitzlis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Edycja danych swojego konta</w:t>
      </w:r>
    </w:p>
    <w:p w14:paraId="6DA02321" w14:textId="77777777" w:rsidR="000118A0" w:rsidRDefault="000118A0" w:rsidP="000118A0">
      <w:pPr>
        <w:pStyle w:val="Akapitzlis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Dodawanie artykułów</w:t>
      </w:r>
    </w:p>
    <w:p w14:paraId="6423283F" w14:textId="3AF2E70A" w:rsidR="000118A0" w:rsidRDefault="000118A0" w:rsidP="000118A0">
      <w:pPr>
        <w:ind w:left="708"/>
        <w:rPr>
          <w:b/>
          <w:bCs/>
          <w:sz w:val="28"/>
          <w:szCs w:val="28"/>
        </w:rPr>
      </w:pPr>
      <w:proofErr w:type="spellStart"/>
      <w:r w:rsidRPr="002A76D6">
        <w:rPr>
          <w:b/>
          <w:bCs/>
          <w:sz w:val="28"/>
          <w:szCs w:val="28"/>
        </w:rPr>
        <w:t>Moduł</w:t>
      </w:r>
      <w:proofErr w:type="spellEnd"/>
      <w:r w:rsidRPr="002A76D6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administratora</w:t>
      </w:r>
      <w:proofErr w:type="spellEnd"/>
      <w:r w:rsidRPr="002A76D6">
        <w:rPr>
          <w:b/>
          <w:bCs/>
          <w:sz w:val="28"/>
          <w:szCs w:val="28"/>
        </w:rPr>
        <w:t>:</w:t>
      </w:r>
    </w:p>
    <w:p w14:paraId="02AD5ED9" w14:textId="77777777" w:rsidR="000118A0" w:rsidRDefault="000118A0" w:rsidP="000118A0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Rejestracja konta</w:t>
      </w:r>
    </w:p>
    <w:p w14:paraId="501C52FE" w14:textId="77777777" w:rsidR="000118A0" w:rsidRDefault="000118A0" w:rsidP="000118A0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Zakładanie kont dla pracowników</w:t>
      </w:r>
    </w:p>
    <w:p w14:paraId="69A8C1E6" w14:textId="77777777" w:rsidR="000118A0" w:rsidRDefault="000118A0" w:rsidP="000118A0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Zarządzanie danymi</w:t>
      </w:r>
    </w:p>
    <w:p w14:paraId="10F4F4D3" w14:textId="7815DB9E" w:rsidR="000118A0" w:rsidRPr="000118A0" w:rsidRDefault="000118A0" w:rsidP="000118A0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Zarządzanie uprawnieniami</w:t>
      </w:r>
    </w:p>
    <w:p w14:paraId="3079578D" w14:textId="07D9129C" w:rsidR="000118A0" w:rsidRDefault="000118A0" w:rsidP="000118A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606D3">
        <w:rPr>
          <w:rFonts w:ascii="Arial" w:hAnsi="Arial" w:cs="Arial"/>
          <w:b/>
          <w:bCs/>
          <w:sz w:val="32"/>
          <w:szCs w:val="32"/>
        </w:rPr>
        <w:t>Wymagania</w:t>
      </w:r>
      <w:proofErr w:type="spellEnd"/>
      <w:r w:rsidRPr="00A606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A606D3">
        <w:rPr>
          <w:rFonts w:ascii="Arial" w:hAnsi="Arial" w:cs="Arial"/>
          <w:b/>
          <w:bCs/>
          <w:sz w:val="32"/>
          <w:szCs w:val="32"/>
        </w:rPr>
        <w:t>niefunkcjonalne</w:t>
      </w:r>
      <w:proofErr w:type="spellEnd"/>
    </w:p>
    <w:p w14:paraId="2DAB9502" w14:textId="77777777" w:rsidR="000118A0" w:rsidRPr="00A606D3" w:rsidRDefault="000118A0" w:rsidP="000118A0">
      <w:pPr>
        <w:rPr>
          <w:rFonts w:ascii="Arial" w:hAnsi="Arial" w:cs="Arial"/>
          <w:b/>
          <w:bCs/>
          <w:sz w:val="32"/>
          <w:szCs w:val="32"/>
        </w:rPr>
      </w:pPr>
    </w:p>
    <w:p w14:paraId="45C5FF85" w14:textId="77777777" w:rsidR="000118A0" w:rsidRDefault="000118A0" w:rsidP="000118A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Aplikacja powinna działać w trybie offline korzystając wtedy z danych pobranych wcześniej z serwera</w:t>
      </w:r>
    </w:p>
    <w:p w14:paraId="57E85CEB" w14:textId="77777777" w:rsidR="000118A0" w:rsidRDefault="000118A0" w:rsidP="000118A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System Android o wersji co najmniej 7.0 (API 24) lub iOS 7.0 i wyżej</w:t>
      </w:r>
    </w:p>
    <w:p w14:paraId="084187C7" w14:textId="77777777" w:rsidR="000118A0" w:rsidRDefault="000118A0" w:rsidP="000118A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Połączenie się z aplikacją za pomocą konta Google, Facebook</w:t>
      </w:r>
    </w:p>
    <w:p w14:paraId="5502A00E" w14:textId="77777777" w:rsidR="000118A0" w:rsidRDefault="000118A0" w:rsidP="000118A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Instrukcja obsługi aplikacji i/lub samouczek wewnątrz aplikacji przedstawiający jej obsługę</w:t>
      </w:r>
    </w:p>
    <w:p w14:paraId="60C30CDB" w14:textId="77777777" w:rsidR="000118A0" w:rsidRDefault="000118A0" w:rsidP="000118A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Instrukcja instalacji aplikacji</w:t>
      </w:r>
    </w:p>
    <w:p w14:paraId="35D10A3F" w14:textId="77777777" w:rsidR="000118A0" w:rsidRDefault="000118A0" w:rsidP="000118A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Tryb wsparcia dla osób z zaburzeniami rozpoznawania barw </w:t>
      </w:r>
    </w:p>
    <w:p w14:paraId="2F82E0D0" w14:textId="77777777" w:rsidR="000118A0" w:rsidRPr="00A606D3" w:rsidRDefault="000118A0" w:rsidP="000118A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Tryb nocny aplikacji</w:t>
      </w:r>
    </w:p>
    <w:p w14:paraId="4AF761CE" w14:textId="77777777" w:rsidR="000118A0" w:rsidRPr="00E60434" w:rsidRDefault="000118A0" w:rsidP="000118A0">
      <w:pPr>
        <w:pStyle w:val="Akapitzlist"/>
        <w:ind w:left="1440"/>
        <w:rPr>
          <w:b/>
          <w:bCs/>
          <w:sz w:val="32"/>
          <w:szCs w:val="32"/>
        </w:rPr>
      </w:pPr>
    </w:p>
    <w:p w14:paraId="0F6FF84D" w14:textId="77777777" w:rsidR="000118A0" w:rsidRDefault="000118A0" w:rsidP="000118A0"/>
    <w:p w14:paraId="0949216A" w14:textId="77777777" w:rsidR="002B4085" w:rsidRPr="000118A0" w:rsidRDefault="002B4085" w:rsidP="000118A0"/>
    <w:sectPr w:rsidR="002B4085" w:rsidRPr="000118A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0602F" w14:textId="77777777" w:rsidR="00064AEB" w:rsidRDefault="00064AEB">
      <w:pPr>
        <w:spacing w:line="240" w:lineRule="auto"/>
      </w:pPr>
      <w:r>
        <w:separator/>
      </w:r>
    </w:p>
  </w:endnote>
  <w:endnote w:type="continuationSeparator" w:id="0">
    <w:p w14:paraId="572617B7" w14:textId="77777777" w:rsidR="00064AEB" w:rsidRDefault="00064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674B" w14:paraId="47C03C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B9518" w14:textId="77777777" w:rsidR="0011674B" w:rsidRDefault="0011674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13AE3C" w14:textId="09BD9A96" w:rsidR="0011674B" w:rsidRDefault="0011674B">
          <w:pPr>
            <w:jc w:val="center"/>
          </w:pPr>
          <w:r>
            <w:sym w:font="Symbol" w:char="F0D3"/>
          </w:r>
          <w:r w:rsidR="00064AEB">
            <w:fldChar w:fldCharType="begin"/>
          </w:r>
          <w:r w:rsidR="00064AEB">
            <w:instrText xml:space="preserve"> DOCPROPERTY "Company"  \* MERGEFORMAT </w:instrText>
          </w:r>
          <w:r w:rsidR="00064AEB">
            <w:fldChar w:fldCharType="separate"/>
          </w:r>
          <w:r>
            <w:t>&lt;Company Name&gt;</w:t>
          </w:r>
          <w:r w:rsidR="00064AE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18A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0FF894" w14:textId="77777777" w:rsidR="0011674B" w:rsidRDefault="0011674B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14:paraId="34D35D94" w14:textId="77777777" w:rsidR="0011674B" w:rsidRDefault="001167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D1C0F" w14:textId="77777777" w:rsidR="00064AEB" w:rsidRDefault="00064AEB">
      <w:pPr>
        <w:spacing w:line="240" w:lineRule="auto"/>
      </w:pPr>
      <w:r>
        <w:separator/>
      </w:r>
    </w:p>
  </w:footnote>
  <w:footnote w:type="continuationSeparator" w:id="0">
    <w:p w14:paraId="66BCD44F" w14:textId="77777777" w:rsidR="00064AEB" w:rsidRDefault="00064A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674B" w:rsidRPr="00122455" w14:paraId="69938E5D" w14:textId="77777777">
      <w:tc>
        <w:tcPr>
          <w:tcW w:w="6379" w:type="dxa"/>
        </w:tcPr>
        <w:p w14:paraId="10E52B88" w14:textId="77777777" w:rsidR="0011674B" w:rsidRPr="00122455" w:rsidRDefault="0011674B">
          <w:pPr>
            <w:rPr>
              <w:lang w:val="pl-PL"/>
            </w:rPr>
          </w:pPr>
          <w:r w:rsidRPr="00122455">
            <w:rPr>
              <w:b/>
              <w:lang w:val="pl-PL"/>
            </w:rPr>
            <w:t>Aplikacja mobilna dla entuzjastów pił</w:t>
          </w:r>
          <w:r>
            <w:rPr>
              <w:b/>
              <w:lang w:val="pl-PL"/>
            </w:rPr>
            <w:t>ki nożnej</w:t>
          </w:r>
        </w:p>
      </w:tc>
      <w:tc>
        <w:tcPr>
          <w:tcW w:w="3179" w:type="dxa"/>
        </w:tcPr>
        <w:p w14:paraId="42C3B8C1" w14:textId="77777777" w:rsidR="0011674B" w:rsidRPr="00122455" w:rsidRDefault="0011674B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122455">
            <w:rPr>
              <w:lang w:val="pl-PL"/>
            </w:rPr>
            <w:t xml:space="preserve"> </w:t>
          </w:r>
          <w:r>
            <w:rPr>
              <w:lang w:val="pl-PL"/>
            </w:rPr>
            <w:t xml:space="preserve">Florek, </w:t>
          </w:r>
          <w:proofErr w:type="spellStart"/>
          <w:r>
            <w:rPr>
              <w:lang w:val="pl-PL"/>
            </w:rPr>
            <w:t>Kanoza</w:t>
          </w:r>
          <w:proofErr w:type="spellEnd"/>
          <w:r>
            <w:rPr>
              <w:lang w:val="pl-PL"/>
            </w:rPr>
            <w:t>, Potoczny, Sroczek</w:t>
          </w:r>
        </w:p>
      </w:tc>
    </w:tr>
    <w:tr w:rsidR="0011674B" w14:paraId="2B90C731" w14:textId="77777777">
      <w:tc>
        <w:tcPr>
          <w:tcW w:w="6379" w:type="dxa"/>
        </w:tcPr>
        <w:p w14:paraId="5CC98636" w14:textId="5FEC4953" w:rsidR="000118A0" w:rsidRDefault="000118A0">
          <w:proofErr w:type="spellStart"/>
          <w:r>
            <w:t>Specyfikacja</w:t>
          </w:r>
          <w:proofErr w:type="spellEnd"/>
          <w:r>
            <w:t xml:space="preserve"> </w:t>
          </w:r>
          <w:proofErr w:type="spellStart"/>
          <w:r>
            <w:t>wymagań</w:t>
          </w:r>
          <w:proofErr w:type="spellEnd"/>
        </w:p>
      </w:tc>
      <w:tc>
        <w:tcPr>
          <w:tcW w:w="3179" w:type="dxa"/>
        </w:tcPr>
        <w:p w14:paraId="3A2EAC32" w14:textId="77777777" w:rsidR="0011674B" w:rsidRDefault="0011674B">
          <w:r>
            <w:t xml:space="preserve"> Data:  03.03.2020</w:t>
          </w:r>
        </w:p>
      </w:tc>
    </w:tr>
  </w:tbl>
  <w:p w14:paraId="6C367226" w14:textId="77777777" w:rsidR="0011674B" w:rsidRDefault="0011674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7936B9"/>
    <w:multiLevelType w:val="hybridMultilevel"/>
    <w:tmpl w:val="4808EF3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05832"/>
    <w:multiLevelType w:val="multilevel"/>
    <w:tmpl w:val="A03002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4552F2A"/>
    <w:multiLevelType w:val="hybridMultilevel"/>
    <w:tmpl w:val="17E8628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1B52006"/>
    <w:multiLevelType w:val="hybridMultilevel"/>
    <w:tmpl w:val="80A0FC4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8B33F2E"/>
    <w:multiLevelType w:val="hybridMultilevel"/>
    <w:tmpl w:val="221003D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1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6"/>
  </w:num>
  <w:num w:numId="13">
    <w:abstractNumId w:val="14"/>
  </w:num>
  <w:num w:numId="14">
    <w:abstractNumId w:val="28"/>
  </w:num>
  <w:num w:numId="15">
    <w:abstractNumId w:val="13"/>
  </w:num>
  <w:num w:numId="16">
    <w:abstractNumId w:val="6"/>
  </w:num>
  <w:num w:numId="17">
    <w:abstractNumId w:val="27"/>
  </w:num>
  <w:num w:numId="18">
    <w:abstractNumId w:val="20"/>
  </w:num>
  <w:num w:numId="19">
    <w:abstractNumId w:val="7"/>
  </w:num>
  <w:num w:numId="20">
    <w:abstractNumId w:val="18"/>
  </w:num>
  <w:num w:numId="21">
    <w:abstractNumId w:val="12"/>
  </w:num>
  <w:num w:numId="22">
    <w:abstractNumId w:val="26"/>
  </w:num>
  <w:num w:numId="23">
    <w:abstractNumId w:val="11"/>
  </w:num>
  <w:num w:numId="24">
    <w:abstractNumId w:val="9"/>
  </w:num>
  <w:num w:numId="25">
    <w:abstractNumId w:val="8"/>
  </w:num>
  <w:num w:numId="26">
    <w:abstractNumId w:val="23"/>
  </w:num>
  <w:num w:numId="27">
    <w:abstractNumId w:val="25"/>
  </w:num>
  <w:num w:numId="28">
    <w:abstractNumId w:val="32"/>
  </w:num>
  <w:num w:numId="29">
    <w:abstractNumId w:val="17"/>
  </w:num>
  <w:num w:numId="30">
    <w:abstractNumId w:val="10"/>
  </w:num>
  <w:num w:numId="31">
    <w:abstractNumId w:val="24"/>
  </w:num>
  <w:num w:numId="32">
    <w:abstractNumId w:val="5"/>
  </w:num>
  <w:num w:numId="33">
    <w:abstractNumId w:val="1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2455"/>
    <w:rsid w:val="000118A0"/>
    <w:rsid w:val="00064AEB"/>
    <w:rsid w:val="000C606D"/>
    <w:rsid w:val="000D4395"/>
    <w:rsid w:val="0011674B"/>
    <w:rsid w:val="00122455"/>
    <w:rsid w:val="0019590E"/>
    <w:rsid w:val="001F3290"/>
    <w:rsid w:val="002A316C"/>
    <w:rsid w:val="002B4085"/>
    <w:rsid w:val="00320569"/>
    <w:rsid w:val="00375A4A"/>
    <w:rsid w:val="004136DC"/>
    <w:rsid w:val="004A0940"/>
    <w:rsid w:val="00517F0A"/>
    <w:rsid w:val="0052614A"/>
    <w:rsid w:val="005276D4"/>
    <w:rsid w:val="00596009"/>
    <w:rsid w:val="005E2AC3"/>
    <w:rsid w:val="005F2C20"/>
    <w:rsid w:val="0064161F"/>
    <w:rsid w:val="00685AA7"/>
    <w:rsid w:val="006879BC"/>
    <w:rsid w:val="006A7776"/>
    <w:rsid w:val="00816C1B"/>
    <w:rsid w:val="00822281"/>
    <w:rsid w:val="008225B2"/>
    <w:rsid w:val="00854915"/>
    <w:rsid w:val="00984B30"/>
    <w:rsid w:val="00AE4979"/>
    <w:rsid w:val="00AF6E92"/>
    <w:rsid w:val="00B72FBA"/>
    <w:rsid w:val="00B74A7C"/>
    <w:rsid w:val="00BF5DC2"/>
    <w:rsid w:val="00E16F9C"/>
    <w:rsid w:val="00E6561F"/>
    <w:rsid w:val="00EA76F8"/>
    <w:rsid w:val="00ED68E2"/>
    <w:rsid w:val="00F13484"/>
    <w:rsid w:val="00F6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0E1C3"/>
  <w15:chartTrackingRefBased/>
  <w15:docId w15:val="{3FAE5255-A899-4B62-88E9-676E95D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rsid w:val="00984B30"/>
    <w:pPr>
      <w:widowControl/>
      <w:tabs>
        <w:tab w:val="left" w:pos="540"/>
        <w:tab w:val="left" w:pos="1260"/>
      </w:tabs>
      <w:spacing w:after="120"/>
    </w:pPr>
    <w:rPr>
      <w:iCs/>
    </w:rPr>
  </w:style>
  <w:style w:type="character" w:styleId="Hipercze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D4395"/>
  </w:style>
  <w:style w:type="character" w:customStyle="1" w:styleId="TekstprzypisukocowegoZnak">
    <w:name w:val="Tekst przypisu końcowego Znak"/>
    <w:link w:val="Tekstprzypisukocowego"/>
    <w:uiPriority w:val="99"/>
    <w:semiHidden/>
    <w:rsid w:val="000D4395"/>
    <w:rPr>
      <w:lang w:val="en-US" w:eastAsia="en-US"/>
    </w:rPr>
  </w:style>
  <w:style w:type="character" w:styleId="Odwoanieprzypisukocowego">
    <w:name w:val="endnote reference"/>
    <w:uiPriority w:val="99"/>
    <w:semiHidden/>
    <w:unhideWhenUsed/>
    <w:rsid w:val="000D4395"/>
    <w:rPr>
      <w:vertAlign w:val="superscript"/>
    </w:rPr>
  </w:style>
  <w:style w:type="character" w:customStyle="1" w:styleId="TytuZnak">
    <w:name w:val="Tytuł Znak"/>
    <w:link w:val="Tytu"/>
    <w:rsid w:val="000118A0"/>
    <w:rPr>
      <w:rFonts w:ascii="Arial" w:hAnsi="Arial"/>
      <w:b/>
      <w:sz w:val="36"/>
      <w:lang w:val="en-US" w:eastAsia="en-US"/>
    </w:rPr>
  </w:style>
  <w:style w:type="paragraph" w:styleId="Akapitzlist">
    <w:name w:val="List Paragraph"/>
    <w:basedOn w:val="Normalny"/>
    <w:uiPriority w:val="34"/>
    <w:qFormat/>
    <w:rsid w:val="000118A0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9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2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67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91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ie\AppData\Local\Temp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146</TotalTime>
  <Pages>2</Pages>
  <Words>157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Maciek</dc:creator>
  <cp:keywords/>
  <dc:description/>
  <cp:lastModifiedBy>Student 242487</cp:lastModifiedBy>
  <cp:revision>7</cp:revision>
  <cp:lastPrinted>2001-03-15T13:26:00Z</cp:lastPrinted>
  <dcterms:created xsi:type="dcterms:W3CDTF">2020-03-03T21:50:00Z</dcterms:created>
  <dcterms:modified xsi:type="dcterms:W3CDTF">2020-03-05T19:26:00Z</dcterms:modified>
</cp:coreProperties>
</file>